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6" w:after="0" w:line="247" w:lineRule="auto"/>
        <w:ind w:left="120" w:right="-86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170B9"/>
          <w:spacing w:val="2"/>
          <w:w w:val="100"/>
          <w:sz w:val="43"/>
          <w:szCs w:val="43"/>
        </w:rPr>
        <w:t>Ca</w:t>
      </w:r>
      <w:r>
        <w:rPr>
          <w:rFonts w:ascii="Arial" w:hAnsi="Arial" w:cs="Arial" w:eastAsia="Arial"/>
          <w:color w:val="3170B9"/>
          <w:spacing w:val="2"/>
          <w:w w:val="100"/>
          <w:sz w:val="43"/>
          <w:szCs w:val="43"/>
        </w:rPr>
        <w:t>p</w:t>
      </w:r>
      <w:r>
        <w:rPr>
          <w:rFonts w:ascii="Arial" w:hAnsi="Arial" w:cs="Arial" w:eastAsia="Arial"/>
          <w:color w:val="3170B9"/>
          <w:spacing w:val="2"/>
          <w:w w:val="100"/>
          <w:sz w:val="43"/>
          <w:szCs w:val="43"/>
        </w:rPr>
        <w:t>s</w:t>
      </w:r>
      <w:r>
        <w:rPr>
          <w:rFonts w:ascii="Arial" w:hAnsi="Arial" w:cs="Arial" w:eastAsia="Arial"/>
          <w:color w:val="3170B9"/>
          <w:spacing w:val="1"/>
          <w:w w:val="100"/>
          <w:sz w:val="43"/>
          <w:szCs w:val="43"/>
        </w:rPr>
        <w:t>t</w:t>
      </w:r>
      <w:r>
        <w:rPr>
          <w:rFonts w:ascii="Arial" w:hAnsi="Arial" w:cs="Arial" w:eastAsia="Arial"/>
          <w:color w:val="3170B9"/>
          <w:spacing w:val="2"/>
          <w:w w:val="100"/>
          <w:sz w:val="43"/>
          <w:szCs w:val="43"/>
        </w:rPr>
        <w:t>o</w:t>
      </w:r>
      <w:r>
        <w:rPr>
          <w:rFonts w:ascii="Arial" w:hAnsi="Arial" w:cs="Arial" w:eastAsia="Arial"/>
          <w:color w:val="3170B9"/>
          <w:spacing w:val="2"/>
          <w:w w:val="100"/>
          <w:sz w:val="43"/>
          <w:szCs w:val="43"/>
        </w:rPr>
        <w:t>n</w:t>
      </w:r>
      <w:r>
        <w:rPr>
          <w:rFonts w:ascii="Arial" w:hAnsi="Arial" w:cs="Arial" w:eastAsia="Arial"/>
          <w:color w:val="3170B9"/>
          <w:spacing w:val="0"/>
          <w:w w:val="100"/>
          <w:sz w:val="43"/>
          <w:szCs w:val="43"/>
        </w:rPr>
        <w:t>e</w:t>
      </w:r>
      <w:r>
        <w:rPr>
          <w:rFonts w:ascii="Arial" w:hAnsi="Arial" w:cs="Arial" w:eastAsia="Arial"/>
          <w:color w:val="3170B9"/>
          <w:spacing w:val="22"/>
          <w:w w:val="100"/>
          <w:sz w:val="43"/>
          <w:szCs w:val="43"/>
        </w:rPr>
        <w:t> </w:t>
      </w:r>
      <w:r>
        <w:rPr>
          <w:rFonts w:ascii="Arial" w:hAnsi="Arial" w:cs="Arial" w:eastAsia="Arial"/>
          <w:color w:val="3170B9"/>
          <w:spacing w:val="2"/>
          <w:w w:val="101"/>
          <w:sz w:val="43"/>
          <w:szCs w:val="43"/>
        </w:rPr>
        <w:t>P</w:t>
      </w:r>
      <w:r>
        <w:rPr>
          <w:rFonts w:ascii="Arial" w:hAnsi="Arial" w:cs="Arial" w:eastAsia="Arial"/>
          <w:color w:val="3170B9"/>
          <w:spacing w:val="1"/>
          <w:w w:val="101"/>
          <w:sz w:val="43"/>
          <w:szCs w:val="43"/>
        </w:rPr>
        <w:t>r</w:t>
      </w:r>
      <w:r>
        <w:rPr>
          <w:rFonts w:ascii="Arial" w:hAnsi="Arial" w:cs="Arial" w:eastAsia="Arial"/>
          <w:color w:val="3170B9"/>
          <w:spacing w:val="2"/>
          <w:w w:val="101"/>
          <w:sz w:val="43"/>
          <w:szCs w:val="43"/>
        </w:rPr>
        <w:t>o</w:t>
      </w:r>
      <w:r>
        <w:rPr>
          <w:rFonts w:ascii="Arial" w:hAnsi="Arial" w:cs="Arial" w:eastAsia="Arial"/>
          <w:color w:val="3170B9"/>
          <w:spacing w:val="1"/>
          <w:w w:val="101"/>
          <w:sz w:val="43"/>
          <w:szCs w:val="43"/>
        </w:rPr>
        <w:t>j</w:t>
      </w:r>
      <w:r>
        <w:rPr>
          <w:rFonts w:ascii="Arial" w:hAnsi="Arial" w:cs="Arial" w:eastAsia="Arial"/>
          <w:color w:val="3170B9"/>
          <w:spacing w:val="2"/>
          <w:w w:val="101"/>
          <w:sz w:val="43"/>
          <w:szCs w:val="43"/>
        </w:rPr>
        <w:t>e</w:t>
      </w:r>
      <w:r>
        <w:rPr>
          <w:rFonts w:ascii="Arial" w:hAnsi="Arial" w:cs="Arial" w:eastAsia="Arial"/>
          <w:color w:val="3170B9"/>
          <w:spacing w:val="2"/>
          <w:w w:val="101"/>
          <w:sz w:val="43"/>
          <w:szCs w:val="43"/>
        </w:rPr>
        <w:t>c</w:t>
      </w:r>
      <w:r>
        <w:rPr>
          <w:rFonts w:ascii="Arial" w:hAnsi="Arial" w:cs="Arial" w:eastAsia="Arial"/>
          <w:color w:val="3170B9"/>
          <w:spacing w:val="0"/>
          <w:w w:val="101"/>
          <w:sz w:val="43"/>
          <w:szCs w:val="43"/>
        </w:rPr>
        <w:t>t</w:t>
      </w:r>
      <w:r>
        <w:rPr>
          <w:rFonts w:ascii="Arial" w:hAnsi="Arial" w:cs="Arial" w:eastAsia="Arial"/>
          <w:color w:val="3170B9"/>
          <w:spacing w:val="0"/>
          <w:w w:val="101"/>
          <w:sz w:val="43"/>
          <w:szCs w:val="43"/>
        </w:rPr>
        <w:t> </w:t>
      </w:r>
      <w:r>
        <w:rPr>
          <w:rFonts w:ascii="Arial" w:hAnsi="Arial" w:cs="Arial" w:eastAsia="Arial"/>
          <w:color w:val="000000"/>
          <w:spacing w:val="2"/>
          <w:w w:val="100"/>
          <w:sz w:val="29"/>
          <w:szCs w:val="29"/>
        </w:rPr>
        <w:t>M</w:t>
      </w:r>
      <w:r>
        <w:rPr>
          <w:rFonts w:ascii="Arial" w:hAnsi="Arial" w:cs="Arial" w:eastAsia="Arial"/>
          <w:color w:val="000000"/>
          <w:spacing w:val="1"/>
          <w:w w:val="100"/>
          <w:sz w:val="29"/>
          <w:szCs w:val="29"/>
        </w:rPr>
        <w:t>a</w:t>
      </w:r>
      <w:r>
        <w:rPr>
          <w:rFonts w:ascii="Arial" w:hAnsi="Arial" w:cs="Arial" w:eastAsia="Arial"/>
          <w:color w:val="000000"/>
          <w:spacing w:val="1"/>
          <w:w w:val="100"/>
          <w:sz w:val="29"/>
          <w:szCs w:val="29"/>
        </w:rPr>
        <w:t>c</w:t>
      </w:r>
      <w:r>
        <w:rPr>
          <w:rFonts w:ascii="Arial" w:hAnsi="Arial" w:cs="Arial" w:eastAsia="Arial"/>
          <w:color w:val="000000"/>
          <w:spacing w:val="1"/>
          <w:w w:val="100"/>
          <w:sz w:val="29"/>
          <w:szCs w:val="29"/>
        </w:rPr>
        <w:t>h</w:t>
      </w:r>
      <w:r>
        <w:rPr>
          <w:rFonts w:ascii="Arial" w:hAnsi="Arial" w:cs="Arial" w:eastAsia="Arial"/>
          <w:color w:val="000000"/>
          <w:spacing w:val="0"/>
          <w:w w:val="100"/>
          <w:sz w:val="29"/>
          <w:szCs w:val="29"/>
        </w:rPr>
        <w:t>i</w:t>
      </w:r>
      <w:r>
        <w:rPr>
          <w:rFonts w:ascii="Arial" w:hAnsi="Arial" w:cs="Arial" w:eastAsia="Arial"/>
          <w:color w:val="000000"/>
          <w:spacing w:val="1"/>
          <w:w w:val="100"/>
          <w:sz w:val="29"/>
          <w:szCs w:val="29"/>
        </w:rPr>
        <w:t>n</w:t>
      </w:r>
      <w:r>
        <w:rPr>
          <w:rFonts w:ascii="Arial" w:hAnsi="Arial" w:cs="Arial" w:eastAsia="Arial"/>
          <w:color w:val="000000"/>
          <w:spacing w:val="0"/>
          <w:w w:val="100"/>
          <w:sz w:val="29"/>
          <w:szCs w:val="29"/>
        </w:rPr>
        <w:t>e</w:t>
      </w:r>
      <w:r>
        <w:rPr>
          <w:rFonts w:ascii="Arial" w:hAnsi="Arial" w:cs="Arial" w:eastAsia="Arial"/>
          <w:color w:val="000000"/>
          <w:spacing w:val="26"/>
          <w:w w:val="100"/>
          <w:sz w:val="29"/>
          <w:szCs w:val="29"/>
        </w:rPr>
        <w:t> </w:t>
      </w:r>
      <w:r>
        <w:rPr>
          <w:rFonts w:ascii="Arial" w:hAnsi="Arial" w:cs="Arial" w:eastAsia="Arial"/>
          <w:color w:val="000000"/>
          <w:spacing w:val="1"/>
          <w:w w:val="100"/>
          <w:sz w:val="29"/>
          <w:szCs w:val="29"/>
        </w:rPr>
        <w:t>L</w:t>
      </w:r>
      <w:r>
        <w:rPr>
          <w:rFonts w:ascii="Arial" w:hAnsi="Arial" w:cs="Arial" w:eastAsia="Arial"/>
          <w:color w:val="000000"/>
          <w:spacing w:val="1"/>
          <w:w w:val="100"/>
          <w:sz w:val="29"/>
          <w:szCs w:val="29"/>
        </w:rPr>
        <w:t>e</w:t>
      </w:r>
      <w:r>
        <w:rPr>
          <w:rFonts w:ascii="Arial" w:hAnsi="Arial" w:cs="Arial" w:eastAsia="Arial"/>
          <w:color w:val="000000"/>
          <w:spacing w:val="1"/>
          <w:w w:val="100"/>
          <w:sz w:val="29"/>
          <w:szCs w:val="29"/>
        </w:rPr>
        <w:t>a</w:t>
      </w:r>
      <w:r>
        <w:rPr>
          <w:rFonts w:ascii="Arial" w:hAnsi="Arial" w:cs="Arial" w:eastAsia="Arial"/>
          <w:color w:val="000000"/>
          <w:spacing w:val="1"/>
          <w:w w:val="100"/>
          <w:sz w:val="29"/>
          <w:szCs w:val="29"/>
        </w:rPr>
        <w:t>r</w:t>
      </w:r>
      <w:r>
        <w:rPr>
          <w:rFonts w:ascii="Arial" w:hAnsi="Arial" w:cs="Arial" w:eastAsia="Arial"/>
          <w:color w:val="000000"/>
          <w:spacing w:val="1"/>
          <w:w w:val="100"/>
          <w:sz w:val="29"/>
          <w:szCs w:val="29"/>
        </w:rPr>
        <w:t>n</w:t>
      </w:r>
      <w:r>
        <w:rPr>
          <w:rFonts w:ascii="Arial" w:hAnsi="Arial" w:cs="Arial" w:eastAsia="Arial"/>
          <w:color w:val="000000"/>
          <w:spacing w:val="0"/>
          <w:w w:val="100"/>
          <w:sz w:val="29"/>
          <w:szCs w:val="29"/>
        </w:rPr>
        <w:t>i</w:t>
      </w:r>
      <w:r>
        <w:rPr>
          <w:rFonts w:ascii="Arial" w:hAnsi="Arial" w:cs="Arial" w:eastAsia="Arial"/>
          <w:color w:val="000000"/>
          <w:spacing w:val="1"/>
          <w:w w:val="100"/>
          <w:sz w:val="29"/>
          <w:szCs w:val="29"/>
        </w:rPr>
        <w:t>n</w:t>
      </w:r>
      <w:r>
        <w:rPr>
          <w:rFonts w:ascii="Arial" w:hAnsi="Arial" w:cs="Arial" w:eastAsia="Arial"/>
          <w:color w:val="000000"/>
          <w:spacing w:val="0"/>
          <w:w w:val="100"/>
          <w:sz w:val="29"/>
          <w:szCs w:val="29"/>
        </w:rPr>
        <w:t>g</w:t>
      </w:r>
      <w:r>
        <w:rPr>
          <w:rFonts w:ascii="Arial" w:hAnsi="Arial" w:cs="Arial" w:eastAsia="Arial"/>
          <w:color w:val="000000"/>
          <w:spacing w:val="27"/>
          <w:w w:val="100"/>
          <w:sz w:val="29"/>
          <w:szCs w:val="29"/>
        </w:rPr>
        <w:t> </w:t>
      </w:r>
      <w:r>
        <w:rPr>
          <w:rFonts w:ascii="Arial" w:hAnsi="Arial" w:cs="Arial" w:eastAsia="Arial"/>
          <w:color w:val="000000"/>
          <w:spacing w:val="2"/>
          <w:w w:val="102"/>
          <w:sz w:val="29"/>
          <w:szCs w:val="29"/>
        </w:rPr>
        <w:t>E</w:t>
      </w:r>
      <w:r>
        <w:rPr>
          <w:rFonts w:ascii="Arial" w:hAnsi="Arial" w:cs="Arial" w:eastAsia="Arial"/>
          <w:color w:val="000000"/>
          <w:spacing w:val="1"/>
          <w:w w:val="102"/>
          <w:sz w:val="29"/>
          <w:szCs w:val="29"/>
        </w:rPr>
        <w:t>n</w:t>
      </w:r>
      <w:r>
        <w:rPr>
          <w:rFonts w:ascii="Arial" w:hAnsi="Arial" w:cs="Arial" w:eastAsia="Arial"/>
          <w:color w:val="000000"/>
          <w:spacing w:val="1"/>
          <w:w w:val="102"/>
          <w:sz w:val="29"/>
          <w:szCs w:val="29"/>
        </w:rPr>
        <w:t>g</w:t>
      </w:r>
      <w:r>
        <w:rPr>
          <w:rFonts w:ascii="Arial" w:hAnsi="Arial" w:cs="Arial" w:eastAsia="Arial"/>
          <w:color w:val="000000"/>
          <w:spacing w:val="0"/>
          <w:w w:val="102"/>
          <w:sz w:val="29"/>
          <w:szCs w:val="29"/>
        </w:rPr>
        <w:t>i</w:t>
      </w:r>
      <w:r>
        <w:rPr>
          <w:rFonts w:ascii="Arial" w:hAnsi="Arial" w:cs="Arial" w:eastAsia="Arial"/>
          <w:color w:val="000000"/>
          <w:spacing w:val="1"/>
          <w:w w:val="102"/>
          <w:sz w:val="29"/>
          <w:szCs w:val="29"/>
        </w:rPr>
        <w:t>n</w:t>
      </w:r>
      <w:r>
        <w:rPr>
          <w:rFonts w:ascii="Arial" w:hAnsi="Arial" w:cs="Arial" w:eastAsia="Arial"/>
          <w:color w:val="000000"/>
          <w:spacing w:val="1"/>
          <w:w w:val="102"/>
          <w:sz w:val="29"/>
          <w:szCs w:val="29"/>
        </w:rPr>
        <w:t>e</w:t>
      </w:r>
      <w:r>
        <w:rPr>
          <w:rFonts w:ascii="Arial" w:hAnsi="Arial" w:cs="Arial" w:eastAsia="Arial"/>
          <w:color w:val="000000"/>
          <w:spacing w:val="1"/>
          <w:w w:val="102"/>
          <w:sz w:val="29"/>
          <w:szCs w:val="29"/>
        </w:rPr>
        <w:t>e</w:t>
      </w:r>
      <w:r>
        <w:rPr>
          <w:rFonts w:ascii="Arial" w:hAnsi="Arial" w:cs="Arial" w:eastAsia="Arial"/>
          <w:color w:val="000000"/>
          <w:spacing w:val="0"/>
          <w:w w:val="102"/>
          <w:sz w:val="29"/>
          <w:szCs w:val="29"/>
        </w:rPr>
        <w:t>r</w:t>
      </w:r>
      <w:r>
        <w:rPr>
          <w:rFonts w:ascii="Arial" w:hAnsi="Arial" w:cs="Arial" w:eastAsia="Arial"/>
          <w:color w:val="000000"/>
          <w:spacing w:val="0"/>
          <w:w w:val="102"/>
          <w:sz w:val="29"/>
          <w:szCs w:val="29"/>
        </w:rPr>
        <w:t> </w:t>
      </w:r>
      <w:r>
        <w:rPr>
          <w:rFonts w:ascii="Arial" w:hAnsi="Arial" w:cs="Arial" w:eastAsia="Arial"/>
          <w:color w:val="000000"/>
          <w:spacing w:val="2"/>
          <w:w w:val="102"/>
          <w:sz w:val="29"/>
          <w:szCs w:val="29"/>
        </w:rPr>
        <w:t>N</w:t>
      </w:r>
      <w:r>
        <w:rPr>
          <w:rFonts w:ascii="Arial" w:hAnsi="Arial" w:cs="Arial" w:eastAsia="Arial"/>
          <w:color w:val="000000"/>
          <w:spacing w:val="1"/>
          <w:w w:val="102"/>
          <w:sz w:val="29"/>
          <w:szCs w:val="29"/>
        </w:rPr>
        <w:t>a</w:t>
      </w:r>
      <w:r>
        <w:rPr>
          <w:rFonts w:ascii="Arial" w:hAnsi="Arial" w:cs="Arial" w:eastAsia="Arial"/>
          <w:color w:val="000000"/>
          <w:spacing w:val="1"/>
          <w:w w:val="102"/>
          <w:sz w:val="29"/>
          <w:szCs w:val="29"/>
        </w:rPr>
        <w:t>n</w:t>
      </w:r>
      <w:r>
        <w:rPr>
          <w:rFonts w:ascii="Arial" w:hAnsi="Arial" w:cs="Arial" w:eastAsia="Arial"/>
          <w:color w:val="000000"/>
          <w:spacing w:val="1"/>
          <w:w w:val="102"/>
          <w:sz w:val="29"/>
          <w:szCs w:val="29"/>
        </w:rPr>
        <w:t>o</w:t>
      </w:r>
      <w:r>
        <w:rPr>
          <w:rFonts w:ascii="Arial" w:hAnsi="Arial" w:cs="Arial" w:eastAsia="Arial"/>
          <w:color w:val="000000"/>
          <w:spacing w:val="1"/>
          <w:w w:val="102"/>
          <w:sz w:val="29"/>
          <w:szCs w:val="29"/>
        </w:rPr>
        <w:t>d</w:t>
      </w:r>
      <w:r>
        <w:rPr>
          <w:rFonts w:ascii="Arial" w:hAnsi="Arial" w:cs="Arial" w:eastAsia="Arial"/>
          <w:color w:val="000000"/>
          <w:spacing w:val="1"/>
          <w:w w:val="102"/>
          <w:sz w:val="29"/>
          <w:szCs w:val="29"/>
        </w:rPr>
        <w:t>e</w:t>
      </w:r>
      <w:r>
        <w:rPr>
          <w:rFonts w:ascii="Arial" w:hAnsi="Arial" w:cs="Arial" w:eastAsia="Arial"/>
          <w:color w:val="000000"/>
          <w:spacing w:val="1"/>
          <w:w w:val="102"/>
          <w:sz w:val="29"/>
          <w:szCs w:val="29"/>
        </w:rPr>
        <w:t>g</w:t>
      </w:r>
      <w:r>
        <w:rPr>
          <w:rFonts w:ascii="Arial" w:hAnsi="Arial" w:cs="Arial" w:eastAsia="Arial"/>
          <w:color w:val="000000"/>
          <w:spacing w:val="1"/>
          <w:w w:val="102"/>
          <w:sz w:val="29"/>
          <w:szCs w:val="29"/>
        </w:rPr>
        <w:t>r</w:t>
      </w:r>
      <w:r>
        <w:rPr>
          <w:rFonts w:ascii="Arial" w:hAnsi="Arial" w:cs="Arial" w:eastAsia="Arial"/>
          <w:color w:val="000000"/>
          <w:spacing w:val="1"/>
          <w:w w:val="102"/>
          <w:sz w:val="29"/>
          <w:szCs w:val="29"/>
        </w:rPr>
        <w:t>e</w:t>
      </w:r>
      <w:r>
        <w:rPr>
          <w:rFonts w:ascii="Arial" w:hAnsi="Arial" w:cs="Arial" w:eastAsia="Arial"/>
          <w:color w:val="000000"/>
          <w:spacing w:val="0"/>
          <w:w w:val="102"/>
          <w:sz w:val="29"/>
          <w:szCs w:val="29"/>
        </w:rPr>
        <w:t>e</w:t>
      </w:r>
      <w:r>
        <w:rPr>
          <w:rFonts w:ascii="Arial" w:hAnsi="Arial" w:cs="Arial" w:eastAsia="Arial"/>
          <w:color w:val="000000"/>
          <w:spacing w:val="0"/>
          <w:w w:val="100"/>
          <w:sz w:val="29"/>
          <w:szCs w:val="29"/>
        </w:rPr>
      </w:r>
    </w:p>
    <w:p>
      <w:pPr>
        <w:spacing w:before="73" w:after="0" w:line="240" w:lineRule="auto"/>
        <w:ind w:left="108" w:right="46"/>
        <w:jc w:val="center"/>
        <w:rPr>
          <w:rFonts w:ascii="Arial" w:hAnsi="Arial" w:cs="Arial" w:eastAsia="Arial"/>
          <w:sz w:val="29"/>
          <w:szCs w:val="29"/>
        </w:rPr>
      </w:pPr>
      <w:r>
        <w:rPr/>
        <w:br w:type="column"/>
      </w:r>
      <w:r>
        <w:rPr>
          <w:rFonts w:ascii="Arial" w:hAnsi="Arial" w:cs="Arial" w:eastAsia="Arial"/>
          <w:spacing w:val="2"/>
          <w:w w:val="100"/>
          <w:sz w:val="29"/>
          <w:szCs w:val="29"/>
        </w:rPr>
        <w:t>N</w:t>
      </w:r>
      <w:r>
        <w:rPr>
          <w:rFonts w:ascii="Arial" w:hAnsi="Arial" w:cs="Arial" w:eastAsia="Arial"/>
          <w:spacing w:val="1"/>
          <w:w w:val="100"/>
          <w:sz w:val="29"/>
          <w:szCs w:val="29"/>
        </w:rPr>
        <w:t>a</w:t>
      </w:r>
      <w:r>
        <w:rPr>
          <w:rFonts w:ascii="Arial" w:hAnsi="Arial" w:cs="Arial" w:eastAsia="Arial"/>
          <w:spacing w:val="1"/>
          <w:w w:val="100"/>
          <w:sz w:val="29"/>
          <w:szCs w:val="29"/>
        </w:rPr>
        <w:t>o</w:t>
      </w:r>
      <w:r>
        <w:rPr>
          <w:rFonts w:ascii="Arial" w:hAnsi="Arial" w:cs="Arial" w:eastAsia="Arial"/>
          <w:spacing w:val="1"/>
          <w:w w:val="100"/>
          <w:sz w:val="29"/>
          <w:szCs w:val="29"/>
        </w:rPr>
        <w:t>k</w:t>
      </w:r>
      <w:r>
        <w:rPr>
          <w:rFonts w:ascii="Arial" w:hAnsi="Arial" w:cs="Arial" w:eastAsia="Arial"/>
          <w:spacing w:val="0"/>
          <w:w w:val="100"/>
          <w:sz w:val="29"/>
          <w:szCs w:val="29"/>
        </w:rPr>
        <w:t>i</w:t>
      </w:r>
      <w:r>
        <w:rPr>
          <w:rFonts w:ascii="Arial" w:hAnsi="Arial" w:cs="Arial" w:eastAsia="Arial"/>
          <w:spacing w:val="18"/>
          <w:w w:val="100"/>
          <w:sz w:val="29"/>
          <w:szCs w:val="29"/>
        </w:rPr>
        <w:t> </w:t>
      </w:r>
      <w:r>
        <w:rPr>
          <w:rFonts w:ascii="Arial" w:hAnsi="Arial" w:cs="Arial" w:eastAsia="Arial"/>
          <w:spacing w:val="1"/>
          <w:w w:val="102"/>
          <w:sz w:val="29"/>
          <w:szCs w:val="29"/>
        </w:rPr>
        <w:t>S</w:t>
      </w:r>
      <w:r>
        <w:rPr>
          <w:rFonts w:ascii="Arial" w:hAnsi="Arial" w:cs="Arial" w:eastAsia="Arial"/>
          <w:spacing w:val="1"/>
          <w:w w:val="102"/>
          <w:sz w:val="29"/>
          <w:szCs w:val="29"/>
        </w:rPr>
        <w:t>h</w:t>
      </w:r>
      <w:r>
        <w:rPr>
          <w:rFonts w:ascii="Arial" w:hAnsi="Arial" w:cs="Arial" w:eastAsia="Arial"/>
          <w:spacing w:val="1"/>
          <w:w w:val="102"/>
          <w:sz w:val="29"/>
          <w:szCs w:val="29"/>
        </w:rPr>
        <w:t>i</w:t>
      </w:r>
      <w:r>
        <w:rPr>
          <w:rFonts w:ascii="Arial" w:hAnsi="Arial" w:cs="Arial" w:eastAsia="Arial"/>
          <w:spacing w:val="1"/>
          <w:w w:val="102"/>
          <w:sz w:val="29"/>
          <w:szCs w:val="29"/>
        </w:rPr>
        <w:t>b</w:t>
      </w:r>
      <w:r>
        <w:rPr>
          <w:rFonts w:ascii="Arial" w:hAnsi="Arial" w:cs="Arial" w:eastAsia="Arial"/>
          <w:spacing w:val="1"/>
          <w:w w:val="102"/>
          <w:sz w:val="29"/>
          <w:szCs w:val="29"/>
        </w:rPr>
        <w:t>u</w:t>
      </w:r>
      <w:r>
        <w:rPr>
          <w:rFonts w:ascii="Arial" w:hAnsi="Arial" w:cs="Arial" w:eastAsia="Arial"/>
          <w:spacing w:val="1"/>
          <w:w w:val="102"/>
          <w:sz w:val="29"/>
          <w:szCs w:val="29"/>
        </w:rPr>
        <w:t>y</w:t>
      </w:r>
      <w:r>
        <w:rPr>
          <w:rFonts w:ascii="Arial" w:hAnsi="Arial" w:cs="Arial" w:eastAsia="Arial"/>
          <w:spacing w:val="0"/>
          <w:w w:val="102"/>
          <w:sz w:val="29"/>
          <w:szCs w:val="29"/>
        </w:rPr>
        <w:t>a</w:t>
      </w:r>
      <w:r>
        <w:rPr>
          <w:rFonts w:ascii="Arial" w:hAnsi="Arial" w:cs="Arial" w:eastAsia="Arial"/>
          <w:spacing w:val="0"/>
          <w:w w:val="100"/>
          <w:sz w:val="29"/>
          <w:szCs w:val="29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-42" w:right="46"/>
        <w:jc w:val="center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spacing w:val="2"/>
          <w:w w:val="100"/>
          <w:sz w:val="29"/>
          <w:szCs w:val="29"/>
        </w:rPr>
        <w:t>M</w:t>
      </w:r>
      <w:r>
        <w:rPr>
          <w:rFonts w:ascii="Arial" w:hAnsi="Arial" w:cs="Arial" w:eastAsia="Arial"/>
          <w:spacing w:val="1"/>
          <w:w w:val="100"/>
          <w:sz w:val="29"/>
          <w:szCs w:val="29"/>
        </w:rPr>
        <w:t>a</w:t>
      </w:r>
      <w:r>
        <w:rPr>
          <w:rFonts w:ascii="Arial" w:hAnsi="Arial" w:cs="Arial" w:eastAsia="Arial"/>
          <w:spacing w:val="1"/>
          <w:w w:val="100"/>
          <w:sz w:val="29"/>
          <w:szCs w:val="29"/>
        </w:rPr>
        <w:t>r</w:t>
      </w:r>
      <w:r>
        <w:rPr>
          <w:rFonts w:ascii="Arial" w:hAnsi="Arial" w:cs="Arial" w:eastAsia="Arial"/>
          <w:spacing w:val="1"/>
          <w:w w:val="100"/>
          <w:sz w:val="29"/>
          <w:szCs w:val="29"/>
        </w:rPr>
        <w:t>c</w:t>
      </w:r>
      <w:r>
        <w:rPr>
          <w:rFonts w:ascii="Arial" w:hAnsi="Arial" w:cs="Arial" w:eastAsia="Arial"/>
          <w:spacing w:val="0"/>
          <w:w w:val="100"/>
          <w:sz w:val="29"/>
          <w:szCs w:val="29"/>
        </w:rPr>
        <w:t>h</w:t>
      </w:r>
      <w:r>
        <w:rPr>
          <w:rFonts w:ascii="Arial" w:hAnsi="Arial" w:cs="Arial" w:eastAsia="Arial"/>
          <w:spacing w:val="20"/>
          <w:w w:val="100"/>
          <w:sz w:val="29"/>
          <w:szCs w:val="29"/>
        </w:rPr>
        <w:t> </w:t>
      </w:r>
      <w:r>
        <w:rPr>
          <w:rFonts w:ascii="Arial" w:hAnsi="Arial" w:cs="Arial" w:eastAsia="Arial"/>
          <w:spacing w:val="1"/>
          <w:w w:val="100"/>
          <w:sz w:val="29"/>
          <w:szCs w:val="29"/>
        </w:rPr>
        <w:t>2</w:t>
      </w:r>
      <w:r>
        <w:rPr>
          <w:rFonts w:ascii="Arial" w:hAnsi="Arial" w:cs="Arial" w:eastAsia="Arial"/>
          <w:spacing w:val="1"/>
          <w:w w:val="100"/>
          <w:sz w:val="29"/>
          <w:szCs w:val="29"/>
        </w:rPr>
        <w:t>0</w:t>
      </w:r>
      <w:r>
        <w:rPr>
          <w:rFonts w:ascii="Arial" w:hAnsi="Arial" w:cs="Arial" w:eastAsia="Arial"/>
          <w:spacing w:val="0"/>
          <w:w w:val="100"/>
          <w:sz w:val="29"/>
          <w:szCs w:val="29"/>
        </w:rPr>
        <w:t>,</w:t>
      </w:r>
      <w:r>
        <w:rPr>
          <w:rFonts w:ascii="Arial" w:hAnsi="Arial" w:cs="Arial" w:eastAsia="Arial"/>
          <w:spacing w:val="11"/>
          <w:w w:val="100"/>
          <w:sz w:val="29"/>
          <w:szCs w:val="29"/>
        </w:rPr>
        <w:t> </w:t>
      </w:r>
      <w:r>
        <w:rPr>
          <w:rFonts w:ascii="Arial" w:hAnsi="Arial" w:cs="Arial" w:eastAsia="Arial"/>
          <w:spacing w:val="1"/>
          <w:w w:val="102"/>
          <w:sz w:val="29"/>
          <w:szCs w:val="29"/>
        </w:rPr>
        <w:t>2</w:t>
      </w:r>
      <w:r>
        <w:rPr>
          <w:rFonts w:ascii="Arial" w:hAnsi="Arial" w:cs="Arial" w:eastAsia="Arial"/>
          <w:spacing w:val="1"/>
          <w:w w:val="102"/>
          <w:sz w:val="29"/>
          <w:szCs w:val="29"/>
        </w:rPr>
        <w:t>0</w:t>
      </w:r>
      <w:r>
        <w:rPr>
          <w:rFonts w:ascii="Arial" w:hAnsi="Arial" w:cs="Arial" w:eastAsia="Arial"/>
          <w:spacing w:val="1"/>
          <w:w w:val="102"/>
          <w:sz w:val="29"/>
          <w:szCs w:val="29"/>
        </w:rPr>
        <w:t>1</w:t>
      </w:r>
      <w:r>
        <w:rPr>
          <w:rFonts w:ascii="Arial" w:hAnsi="Arial" w:cs="Arial" w:eastAsia="Arial"/>
          <w:spacing w:val="0"/>
          <w:w w:val="102"/>
          <w:sz w:val="29"/>
          <w:szCs w:val="29"/>
        </w:rPr>
        <w:t>6</w:t>
      </w:r>
      <w:r>
        <w:rPr>
          <w:rFonts w:ascii="Arial" w:hAnsi="Arial" w:cs="Arial" w:eastAsia="Arial"/>
          <w:spacing w:val="0"/>
          <w:w w:val="100"/>
          <w:sz w:val="29"/>
          <w:szCs w:val="29"/>
        </w:rPr>
      </w:r>
    </w:p>
    <w:p>
      <w:pPr>
        <w:spacing w:line="240" w:lineRule="auto" w:after="0"/>
        <w:jc w:val="center"/>
        <w:rPr>
          <w:rFonts w:ascii="Arial" w:hAnsi="Arial" w:cs="Arial" w:eastAsia="Arial"/>
          <w:sz w:val="29"/>
          <w:szCs w:val="29"/>
        </w:rPr>
        <w:sectPr>
          <w:type w:val="continuous"/>
          <w:pgSz w:w="11920" w:h="16840"/>
          <w:pgMar w:top="1060" w:bottom="280" w:left="1020" w:right="1040"/>
          <w:cols w:num="2" w:equalWidth="0">
            <w:col w:w="3789" w:space="3865"/>
            <w:col w:w="2206"/>
          </w:cols>
        </w:sectPr>
      </w:pP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642" w:lineRule="exact"/>
        <w:ind w:left="1387" w:right="1343"/>
        <w:jc w:val="center"/>
        <w:rPr>
          <w:rFonts w:ascii="Calibri Light" w:hAnsi="Calibri Light" w:cs="Calibri Light" w:eastAsia="Calibri Light"/>
          <w:sz w:val="55"/>
          <w:szCs w:val="55"/>
        </w:rPr>
      </w:pPr>
      <w:r>
        <w:rPr>
          <w:rFonts w:ascii="Calibri Light" w:hAnsi="Calibri Light" w:cs="Calibri Light" w:eastAsia="Calibri Light"/>
          <w:spacing w:val="-8"/>
          <w:w w:val="100"/>
          <w:position w:val="2"/>
          <w:sz w:val="55"/>
          <w:szCs w:val="55"/>
        </w:rPr>
        <w:t>P</w:t>
      </w:r>
      <w:r>
        <w:rPr>
          <w:rFonts w:ascii="Calibri Light" w:hAnsi="Calibri Light" w:cs="Calibri Light" w:eastAsia="Calibri Light"/>
          <w:spacing w:val="-9"/>
          <w:w w:val="100"/>
          <w:position w:val="2"/>
          <w:sz w:val="55"/>
          <w:szCs w:val="55"/>
        </w:rPr>
        <w:t>l</w:t>
      </w:r>
      <w:r>
        <w:rPr>
          <w:rFonts w:ascii="Calibri Light" w:hAnsi="Calibri Light" w:cs="Calibri Light" w:eastAsia="Calibri Light"/>
          <w:spacing w:val="-8"/>
          <w:w w:val="100"/>
          <w:position w:val="2"/>
          <w:sz w:val="55"/>
          <w:szCs w:val="55"/>
        </w:rPr>
        <w:t>o</w:t>
      </w:r>
      <w:r>
        <w:rPr>
          <w:rFonts w:ascii="Calibri Light" w:hAnsi="Calibri Light" w:cs="Calibri Light" w:eastAsia="Calibri Light"/>
          <w:spacing w:val="0"/>
          <w:w w:val="100"/>
          <w:position w:val="2"/>
          <w:sz w:val="55"/>
          <w:szCs w:val="55"/>
        </w:rPr>
        <w:t>t</w:t>
      </w:r>
      <w:r>
        <w:rPr>
          <w:rFonts w:ascii="Calibri Light" w:hAnsi="Calibri Light" w:cs="Calibri Light" w:eastAsia="Calibri Light"/>
          <w:spacing w:val="-7"/>
          <w:w w:val="100"/>
          <w:position w:val="2"/>
          <w:sz w:val="55"/>
          <w:szCs w:val="55"/>
        </w:rPr>
        <w:t> </w:t>
      </w:r>
      <w:r>
        <w:rPr>
          <w:rFonts w:ascii="Calibri Light" w:hAnsi="Calibri Light" w:cs="Calibri Light" w:eastAsia="Calibri Light"/>
          <w:spacing w:val="-8"/>
          <w:w w:val="100"/>
          <w:position w:val="2"/>
          <w:sz w:val="55"/>
          <w:szCs w:val="55"/>
        </w:rPr>
        <w:t>an</w:t>
      </w:r>
      <w:r>
        <w:rPr>
          <w:rFonts w:ascii="Calibri Light" w:hAnsi="Calibri Light" w:cs="Calibri Light" w:eastAsia="Calibri Light"/>
          <w:spacing w:val="0"/>
          <w:w w:val="100"/>
          <w:position w:val="2"/>
          <w:sz w:val="55"/>
          <w:szCs w:val="55"/>
        </w:rPr>
        <w:t>d</w:t>
      </w:r>
      <w:r>
        <w:rPr>
          <w:rFonts w:ascii="Calibri Light" w:hAnsi="Calibri Light" w:cs="Calibri Light" w:eastAsia="Calibri Light"/>
          <w:spacing w:val="-7"/>
          <w:w w:val="100"/>
          <w:position w:val="2"/>
          <w:sz w:val="55"/>
          <w:szCs w:val="55"/>
        </w:rPr>
        <w:t> </w:t>
      </w:r>
      <w:r>
        <w:rPr>
          <w:rFonts w:ascii="Calibri Light" w:hAnsi="Calibri Light" w:cs="Calibri Light" w:eastAsia="Calibri Light"/>
          <w:spacing w:val="-8"/>
          <w:w w:val="100"/>
          <w:position w:val="2"/>
          <w:sz w:val="55"/>
          <w:szCs w:val="55"/>
        </w:rPr>
        <w:t>N</w:t>
      </w:r>
      <w:r>
        <w:rPr>
          <w:rFonts w:ascii="Calibri Light" w:hAnsi="Calibri Light" w:cs="Calibri Light" w:eastAsia="Calibri Light"/>
          <w:spacing w:val="-18"/>
          <w:w w:val="100"/>
          <w:position w:val="2"/>
          <w:sz w:val="55"/>
          <w:szCs w:val="55"/>
        </w:rPr>
        <w:t>a</w:t>
      </w:r>
      <w:r>
        <w:rPr>
          <w:rFonts w:ascii="Calibri Light" w:hAnsi="Calibri Light" w:cs="Calibri Light" w:eastAsia="Calibri Light"/>
          <w:spacing w:val="-8"/>
          <w:w w:val="100"/>
          <w:position w:val="2"/>
          <w:sz w:val="55"/>
          <w:szCs w:val="55"/>
        </w:rPr>
        <w:t>v</w:t>
      </w:r>
      <w:r>
        <w:rPr>
          <w:rFonts w:ascii="Calibri Light" w:hAnsi="Calibri Light" w:cs="Calibri Light" w:eastAsia="Calibri Light"/>
          <w:spacing w:val="-9"/>
          <w:w w:val="100"/>
          <w:position w:val="2"/>
          <w:sz w:val="55"/>
          <w:szCs w:val="55"/>
        </w:rPr>
        <w:t>i</w:t>
      </w:r>
      <w:r>
        <w:rPr>
          <w:rFonts w:ascii="Calibri Light" w:hAnsi="Calibri Light" w:cs="Calibri Light" w:eastAsia="Calibri Light"/>
          <w:spacing w:val="-19"/>
          <w:w w:val="100"/>
          <w:position w:val="2"/>
          <w:sz w:val="55"/>
          <w:szCs w:val="55"/>
        </w:rPr>
        <w:t>g</w:t>
      </w:r>
      <w:r>
        <w:rPr>
          <w:rFonts w:ascii="Calibri Light" w:hAnsi="Calibri Light" w:cs="Calibri Light" w:eastAsia="Calibri Light"/>
          <w:spacing w:val="-14"/>
          <w:w w:val="100"/>
          <w:position w:val="2"/>
          <w:sz w:val="55"/>
          <w:szCs w:val="55"/>
        </w:rPr>
        <w:t>a</w:t>
      </w:r>
      <w:r>
        <w:rPr>
          <w:rFonts w:ascii="Calibri Light" w:hAnsi="Calibri Light" w:cs="Calibri Light" w:eastAsia="Calibri Light"/>
          <w:spacing w:val="-14"/>
          <w:w w:val="100"/>
          <w:position w:val="2"/>
          <w:sz w:val="55"/>
          <w:szCs w:val="55"/>
        </w:rPr>
        <w:t>t</w:t>
      </w:r>
      <w:r>
        <w:rPr>
          <w:rFonts w:ascii="Calibri Light" w:hAnsi="Calibri Light" w:cs="Calibri Light" w:eastAsia="Calibri Light"/>
          <w:spacing w:val="0"/>
          <w:w w:val="100"/>
          <w:position w:val="2"/>
          <w:sz w:val="55"/>
          <w:szCs w:val="55"/>
        </w:rPr>
        <w:t>e</w:t>
      </w:r>
      <w:r>
        <w:rPr>
          <w:rFonts w:ascii="Calibri Light" w:hAnsi="Calibri Light" w:cs="Calibri Light" w:eastAsia="Calibri Light"/>
          <w:spacing w:val="3"/>
          <w:w w:val="100"/>
          <w:position w:val="2"/>
          <w:sz w:val="55"/>
          <w:szCs w:val="55"/>
        </w:rPr>
        <w:t> </w:t>
      </w:r>
      <w:r>
        <w:rPr>
          <w:rFonts w:ascii="Calibri Light" w:hAnsi="Calibri Light" w:cs="Calibri Light" w:eastAsia="Calibri Light"/>
          <w:spacing w:val="0"/>
          <w:w w:val="100"/>
          <w:position w:val="2"/>
          <w:sz w:val="55"/>
          <w:szCs w:val="55"/>
        </w:rPr>
        <w:t>a</w:t>
      </w:r>
      <w:r>
        <w:rPr>
          <w:rFonts w:ascii="Calibri Light" w:hAnsi="Calibri Light" w:cs="Calibri Light" w:eastAsia="Calibri Light"/>
          <w:spacing w:val="-13"/>
          <w:w w:val="100"/>
          <w:position w:val="2"/>
          <w:sz w:val="55"/>
          <w:szCs w:val="55"/>
        </w:rPr>
        <w:t> </w:t>
      </w:r>
      <w:r>
        <w:rPr>
          <w:rFonts w:ascii="Calibri Light" w:hAnsi="Calibri Light" w:cs="Calibri Light" w:eastAsia="Calibri Light"/>
          <w:spacing w:val="-8"/>
          <w:w w:val="100"/>
          <w:position w:val="2"/>
          <w:sz w:val="55"/>
          <w:szCs w:val="55"/>
        </w:rPr>
        <w:t>V</w:t>
      </w:r>
      <w:r>
        <w:rPr>
          <w:rFonts w:ascii="Calibri Light" w:hAnsi="Calibri Light" w:cs="Calibri Light" w:eastAsia="Calibri Light"/>
          <w:spacing w:val="-9"/>
          <w:w w:val="100"/>
          <w:position w:val="2"/>
          <w:sz w:val="55"/>
          <w:szCs w:val="55"/>
        </w:rPr>
        <w:t>i</w:t>
      </w:r>
      <w:r>
        <w:rPr>
          <w:rFonts w:ascii="Calibri Light" w:hAnsi="Calibri Light" w:cs="Calibri Light" w:eastAsia="Calibri Light"/>
          <w:spacing w:val="-9"/>
          <w:w w:val="100"/>
          <w:position w:val="2"/>
          <w:sz w:val="55"/>
          <w:szCs w:val="55"/>
        </w:rPr>
        <w:t>r</w:t>
      </w:r>
      <w:r>
        <w:rPr>
          <w:rFonts w:ascii="Calibri Light" w:hAnsi="Calibri Light" w:cs="Calibri Light" w:eastAsia="Calibri Light"/>
          <w:spacing w:val="-9"/>
          <w:w w:val="100"/>
          <w:position w:val="2"/>
          <w:sz w:val="55"/>
          <w:szCs w:val="55"/>
        </w:rPr>
        <w:t>t</w:t>
      </w:r>
      <w:r>
        <w:rPr>
          <w:rFonts w:ascii="Calibri Light" w:hAnsi="Calibri Light" w:cs="Calibri Light" w:eastAsia="Calibri Light"/>
          <w:spacing w:val="-8"/>
          <w:w w:val="100"/>
          <w:position w:val="2"/>
          <w:sz w:val="55"/>
          <w:szCs w:val="55"/>
        </w:rPr>
        <w:t>ua</w:t>
      </w:r>
      <w:r>
        <w:rPr>
          <w:rFonts w:ascii="Calibri Light" w:hAnsi="Calibri Light" w:cs="Calibri Light" w:eastAsia="Calibri Light"/>
          <w:spacing w:val="0"/>
          <w:w w:val="100"/>
          <w:position w:val="2"/>
          <w:sz w:val="55"/>
          <w:szCs w:val="55"/>
        </w:rPr>
        <w:t>l</w:t>
      </w:r>
      <w:r>
        <w:rPr>
          <w:rFonts w:ascii="Calibri Light" w:hAnsi="Calibri Light" w:cs="Calibri Light" w:eastAsia="Calibri Light"/>
          <w:spacing w:val="-1"/>
          <w:w w:val="100"/>
          <w:position w:val="2"/>
          <w:sz w:val="55"/>
          <w:szCs w:val="55"/>
        </w:rPr>
        <w:t> </w:t>
      </w:r>
      <w:r>
        <w:rPr>
          <w:rFonts w:ascii="Calibri Light" w:hAnsi="Calibri Light" w:cs="Calibri Light" w:eastAsia="Calibri Light"/>
          <w:spacing w:val="-7"/>
          <w:w w:val="101"/>
          <w:position w:val="2"/>
          <w:sz w:val="55"/>
          <w:szCs w:val="55"/>
        </w:rPr>
        <w:t>M</w:t>
      </w:r>
      <w:r>
        <w:rPr>
          <w:rFonts w:ascii="Calibri Light" w:hAnsi="Calibri Light" w:cs="Calibri Light" w:eastAsia="Calibri Light"/>
          <w:spacing w:val="-8"/>
          <w:w w:val="101"/>
          <w:position w:val="2"/>
          <w:sz w:val="55"/>
          <w:szCs w:val="55"/>
        </w:rPr>
        <w:t>a</w:t>
      </w:r>
      <w:r>
        <w:rPr>
          <w:rFonts w:ascii="Calibri Light" w:hAnsi="Calibri Light" w:cs="Calibri Light" w:eastAsia="Calibri Light"/>
          <w:spacing w:val="-23"/>
          <w:w w:val="101"/>
          <w:position w:val="2"/>
          <w:sz w:val="55"/>
          <w:szCs w:val="55"/>
        </w:rPr>
        <w:t>z</w:t>
      </w:r>
      <w:r>
        <w:rPr>
          <w:rFonts w:ascii="Calibri Light" w:hAnsi="Calibri Light" w:cs="Calibri Light" w:eastAsia="Calibri Light"/>
          <w:spacing w:val="0"/>
          <w:w w:val="101"/>
          <w:position w:val="2"/>
          <w:sz w:val="55"/>
          <w:szCs w:val="55"/>
        </w:rPr>
        <w:t>e</w:t>
      </w:r>
      <w:r>
        <w:rPr>
          <w:rFonts w:ascii="Calibri Light" w:hAnsi="Calibri Light" w:cs="Calibri Light" w:eastAsia="Calibri Light"/>
          <w:spacing w:val="0"/>
          <w:w w:val="100"/>
          <w:position w:val="0"/>
          <w:sz w:val="55"/>
          <w:szCs w:val="55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3960" w:right="3928"/>
        <w:jc w:val="center"/>
        <w:rPr>
          <w:rFonts w:ascii="Arial" w:hAnsi="Arial" w:cs="Arial" w:eastAsia="Arial"/>
          <w:sz w:val="43"/>
          <w:szCs w:val="43"/>
        </w:rPr>
      </w:pPr>
      <w:r>
        <w:rPr>
          <w:rFonts w:ascii="Arial" w:hAnsi="Arial" w:cs="Arial" w:eastAsia="Arial"/>
          <w:spacing w:val="2"/>
          <w:w w:val="101"/>
          <w:sz w:val="43"/>
          <w:szCs w:val="43"/>
        </w:rPr>
        <w:t>De</w:t>
      </w:r>
      <w:r>
        <w:rPr>
          <w:rFonts w:ascii="Arial" w:hAnsi="Arial" w:cs="Arial" w:eastAsia="Arial"/>
          <w:spacing w:val="1"/>
          <w:w w:val="101"/>
          <w:sz w:val="43"/>
          <w:szCs w:val="43"/>
        </w:rPr>
        <w:t>f</w:t>
      </w:r>
      <w:r>
        <w:rPr>
          <w:rFonts w:ascii="Arial" w:hAnsi="Arial" w:cs="Arial" w:eastAsia="Arial"/>
          <w:spacing w:val="1"/>
          <w:w w:val="101"/>
          <w:sz w:val="43"/>
          <w:szCs w:val="43"/>
        </w:rPr>
        <w:t>i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n</w:t>
      </w:r>
      <w:r>
        <w:rPr>
          <w:rFonts w:ascii="Arial" w:hAnsi="Arial" w:cs="Arial" w:eastAsia="Arial"/>
          <w:spacing w:val="1"/>
          <w:w w:val="101"/>
          <w:sz w:val="43"/>
          <w:szCs w:val="43"/>
        </w:rPr>
        <w:t>i</w:t>
      </w:r>
      <w:r>
        <w:rPr>
          <w:rFonts w:ascii="Arial" w:hAnsi="Arial" w:cs="Arial" w:eastAsia="Arial"/>
          <w:spacing w:val="1"/>
          <w:w w:val="101"/>
          <w:sz w:val="43"/>
          <w:szCs w:val="43"/>
        </w:rPr>
        <w:t>t</w:t>
      </w:r>
      <w:r>
        <w:rPr>
          <w:rFonts w:ascii="Arial" w:hAnsi="Arial" w:cs="Arial" w:eastAsia="Arial"/>
          <w:spacing w:val="1"/>
          <w:w w:val="101"/>
          <w:sz w:val="43"/>
          <w:szCs w:val="43"/>
        </w:rPr>
        <w:t>i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o</w:t>
      </w:r>
      <w:r>
        <w:rPr>
          <w:rFonts w:ascii="Arial" w:hAnsi="Arial" w:cs="Arial" w:eastAsia="Arial"/>
          <w:spacing w:val="0"/>
          <w:w w:val="101"/>
          <w:sz w:val="43"/>
          <w:szCs w:val="43"/>
        </w:rPr>
        <w:t>n</w:t>
      </w:r>
      <w:r>
        <w:rPr>
          <w:rFonts w:ascii="Arial" w:hAnsi="Arial" w:cs="Arial" w:eastAsia="Arial"/>
          <w:spacing w:val="0"/>
          <w:w w:val="100"/>
          <w:sz w:val="43"/>
          <w:szCs w:val="43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Proj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c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i/>
          <w:spacing w:val="-9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v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v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w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virtual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findi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tinati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</w:p>
    <w:p>
      <w:pPr>
        <w:spacing w:before="0" w:after="0" w:line="274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programe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ook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pirati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competiti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Probl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i/>
          <w:spacing w:val="-9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St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2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ent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34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rule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imple: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trie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cente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figure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cente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limit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free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continue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explori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afte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findi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subs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equent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runs,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brought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tart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attempt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cente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poss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ible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previ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learne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1" w:right="24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implifie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model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ong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pecificati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main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objective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implement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logic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achieve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poss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ible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erie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mazes.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Scor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ing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12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core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equal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numbe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execute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thirtiet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numbe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execute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run.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maximum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allotte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complete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ingle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20" w:h="16840"/>
          <w:pgMar w:top="1060" w:bottom="280" w:left="1020" w:right="1040"/>
        </w:sectPr>
      </w:pPr>
    </w:p>
    <w:p>
      <w:pPr>
        <w:spacing w:before="56" w:after="0" w:line="240" w:lineRule="auto"/>
        <w:ind w:left="4058" w:right="4225"/>
        <w:jc w:val="center"/>
        <w:rPr>
          <w:rFonts w:ascii="Arial" w:hAnsi="Arial" w:cs="Arial" w:eastAsia="Arial"/>
          <w:sz w:val="43"/>
          <w:szCs w:val="43"/>
        </w:rPr>
      </w:pPr>
      <w:r>
        <w:rPr>
          <w:rFonts w:ascii="Arial" w:hAnsi="Arial" w:cs="Arial" w:eastAsia="Arial"/>
          <w:spacing w:val="2"/>
          <w:w w:val="101"/>
          <w:sz w:val="43"/>
          <w:szCs w:val="43"/>
        </w:rPr>
        <w:t>An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a</w:t>
      </w:r>
      <w:r>
        <w:rPr>
          <w:rFonts w:ascii="Arial" w:hAnsi="Arial" w:cs="Arial" w:eastAsia="Arial"/>
          <w:spacing w:val="1"/>
          <w:w w:val="101"/>
          <w:sz w:val="43"/>
          <w:szCs w:val="43"/>
        </w:rPr>
        <w:t>l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y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s</w:t>
      </w:r>
      <w:r>
        <w:rPr>
          <w:rFonts w:ascii="Arial" w:hAnsi="Arial" w:cs="Arial" w:eastAsia="Arial"/>
          <w:spacing w:val="1"/>
          <w:w w:val="101"/>
          <w:sz w:val="43"/>
          <w:szCs w:val="43"/>
        </w:rPr>
        <w:t>i</w:t>
      </w:r>
      <w:r>
        <w:rPr>
          <w:rFonts w:ascii="Arial" w:hAnsi="Arial" w:cs="Arial" w:eastAsia="Arial"/>
          <w:spacing w:val="0"/>
          <w:w w:val="101"/>
          <w:sz w:val="43"/>
          <w:szCs w:val="43"/>
        </w:rPr>
        <w:t>s</w:t>
      </w:r>
      <w:r>
        <w:rPr>
          <w:rFonts w:ascii="Arial" w:hAnsi="Arial" w:cs="Arial" w:eastAsia="Arial"/>
          <w:spacing w:val="0"/>
          <w:w w:val="100"/>
          <w:sz w:val="43"/>
          <w:szCs w:val="4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Da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-5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x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p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i/>
          <w:spacing w:val="-14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an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i/>
          <w:spacing w:val="-4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-9"/>
          <w:w w:val="100"/>
          <w:sz w:val="28"/>
          <w:szCs w:val="28"/>
        </w:rPr>
        <w:t>V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sua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li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zat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on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hape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quare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tart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left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bottom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corne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</w:p>
    <w:p>
      <w:pPr>
        <w:spacing w:before="2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(rows-1,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0),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occupie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cell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cente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r.</w:t>
      </w:r>
    </w:p>
    <w:p>
      <w:pPr>
        <w:spacing w:before="6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6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three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obs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tacle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nsors,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front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left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Obs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tacle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nsors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detect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numbe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quare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nso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rni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movement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perfect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1" w:right="50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tart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left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rd.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nsors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tance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tuple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(left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tance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tance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tance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274" w:lineRule="exact"/>
        <w:ind w:left="111" w:right="41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imulati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rotate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cloc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countercloc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ninet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degree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rds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tance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up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three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unit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</w:p>
    <w:p>
      <w:pPr>
        <w:spacing w:before="13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1" w:right="3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trie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here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-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movement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-s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d,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nsors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quare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and/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orientati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tart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next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unit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6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57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Rotati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expecte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intege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three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-90,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90,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indicati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countercloc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cloc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rotati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pectivel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ovement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rotati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expecte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intege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range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[-3,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3]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incl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attempt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quare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(pos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itive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(negative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),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toppi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movement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246.854202pt;margin-top:-7.988175pt;width:301.1999pt;height:293.75998pt;mso-position-horizontal-relative:page;mso-position-vertical-relative:paragraph;z-index:-3697" type="#_x0000_t75">
            <v:imagedata r:id="rId5" o:title=""/>
          </v:shape>
        </w:pic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Ma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z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-6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0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1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(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1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2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x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1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)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39" w:lineRule="auto"/>
        <w:ind w:left="111" w:right="626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tart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shown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gree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cente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shown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tart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faci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nort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nsors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(0,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0).</w:t>
      </w:r>
    </w:p>
    <w:p>
      <w:pPr>
        <w:spacing w:before="6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640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horte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tart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indicate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blue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5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30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ingle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tart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maximum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p.</w:t>
      </w:r>
      <w:r>
        <w:rPr>
          <w:rFonts w:ascii="Times New Roman" w:hAnsi="Times New Roman" w:cs="Times New Roman" w:eastAsia="Times New Roman"/>
          <w:spacing w:val="5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Therefore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minimum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arrive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17.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prefe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traight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left/right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urns.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20" w:h="16840"/>
          <w:pgMar w:top="1080" w:bottom="280" w:left="1020" w:right="840"/>
        </w:sectPr>
      </w:pPr>
    </w:p>
    <w:p>
      <w:pPr>
        <w:spacing w:before="3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3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237.974197pt;margin-top:-10.918188pt;width:325.2pt;height:327.12pt;mso-position-horizontal-relative:page;mso-position-vertical-relative:paragraph;z-index:-3696" type="#_x0000_t75">
            <v:imagedata r:id="rId6" o:title=""/>
          </v:shape>
        </w:pic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Ma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z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-6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0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2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(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1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4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x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1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4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)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708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identi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fy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avoi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recognize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-w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</w:p>
    <w:p>
      <w:pPr>
        <w:spacing w:before="0" w:after="0" w:line="274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6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2" w:lineRule="auto"/>
        <w:ind w:left="111" w:right="709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ualizati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on,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marke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FF0000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color w:val="000000"/>
          <w:spacing w:val="0"/>
          <w:w w:val="100"/>
          <w:sz w:val="24"/>
          <w:szCs w:val="24"/>
        </w:rPr>
        <w:t>rks</w:t>
      </w:r>
      <w:r>
        <w:rPr>
          <w:rFonts w:ascii="Times New Roman" w:hAnsi="Times New Roman" w:cs="Times New Roman" w:eastAsia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000000"/>
          <w:spacing w:val="0"/>
          <w:w w:val="100"/>
          <w:sz w:val="24"/>
          <w:szCs w:val="24"/>
        </w:rPr>
        <w:t>nd</w:t>
      </w:r>
    </w:p>
    <w:p>
      <w:pPr>
        <w:spacing w:before="0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</w:p>
    <w:p>
      <w:pPr>
        <w:spacing w:before="2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purple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220.214203pt;margin-top:-2.228157pt;width:360.96pt;height:359.03999pt;mso-position-horizontal-relative:page;mso-position-vertical-relative:paragraph;z-index:-3695" type="#_x0000_t75">
            <v:imagedata r:id="rId7" o:title=""/>
          </v:shape>
        </w:pic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Ma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z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-6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0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3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(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1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6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x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1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6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)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2" w:lineRule="auto"/>
        <w:ind w:left="111" w:right="76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shou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avoi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hrough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oop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1" w:right="754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indicate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potential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oops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orange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fall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agai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agai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1" w:right="751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prefe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explore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here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n.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20" w:h="16840"/>
          <w:pgMar w:top="1300" w:bottom="280" w:left="1020" w:right="180"/>
        </w:sectPr>
      </w:pPr>
    </w:p>
    <w:p>
      <w:pPr>
        <w:spacing w:before="7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3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g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h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s</w:t>
      </w:r>
      <w:r>
        <w:rPr>
          <w:rFonts w:ascii="Arial" w:hAnsi="Arial" w:cs="Arial" w:eastAsia="Arial"/>
          <w:b/>
          <w:bCs/>
          <w:i/>
          <w:spacing w:val="-14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i/>
          <w:spacing w:val="-4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-9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c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h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q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u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s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4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explore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entire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A*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algorithm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horte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tart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Therefore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explori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poss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ible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mappi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appl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A*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algorithm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nd,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reachi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poss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ible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fect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core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pent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able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leave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nough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run.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274" w:lineRule="exact"/>
        <w:ind w:left="111" w:right="10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technique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explore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mappi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hile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eeki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area: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820" w:val="left"/>
        </w:tabs>
        <w:spacing w:before="0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tabs>
          <w:tab w:pos="820" w:val="left"/>
        </w:tabs>
        <w:spacing w:before="15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detecti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</w:p>
    <w:p>
      <w:pPr>
        <w:tabs>
          <w:tab w:pos="820" w:val="left"/>
        </w:tabs>
        <w:spacing w:before="15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numbe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tabs>
          <w:tab w:pos="820" w:val="left"/>
        </w:tabs>
        <w:spacing w:before="20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logic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predicti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tance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1" w:right="15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ferent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randoml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ficient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mappi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eline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compare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advance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technique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movement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rotati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handli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properl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274" w:lineRule="exact"/>
        <w:ind w:left="111" w:right="4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detecti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prevent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once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ficient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mappi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pure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3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2" w:lineRule="auto"/>
        <w:ind w:left="111" w:right="95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numbe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chance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frequentl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oops.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74" w:lineRule="exact"/>
        <w:ind w:left="111" w:right="26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rds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3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2" w:lineRule="auto"/>
        <w:ind w:left="111" w:right="35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A*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mappe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/move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39" w:lineRule="auto"/>
        <w:ind w:left="111" w:right="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A*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reachi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tart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turni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left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highe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tance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A*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combinati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tart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2" w:lineRule="auto"/>
        <w:ind w:left="111" w:right="39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tructure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define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d,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A*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I’ll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eparate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pyt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cript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ithout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Be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c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h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k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12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I’ll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ferent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compare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improve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advance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technique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introduce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d.</w:t>
      </w:r>
      <w:r>
        <w:rPr>
          <w:rFonts w:ascii="Times New Roman" w:hAnsi="Times New Roman" w:cs="Times New Roman" w:eastAsia="Times New Roman"/>
          <w:spacing w:val="4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wors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core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benchma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rk.</w:t>
      </w:r>
      <w:r>
        <w:rPr>
          <w:rFonts w:ascii="Times New Roman" w:hAnsi="Times New Roman" w:cs="Times New Roman" w:eastAsia="Times New Roman"/>
          <w:spacing w:val="5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Late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I’ll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A*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ult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detail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hic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path/move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benchma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rk.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20" w:h="16840"/>
          <w:pgMar w:top="1560" w:bottom="280" w:left="1020" w:right="1040"/>
        </w:sectPr>
      </w:pPr>
    </w:p>
    <w:p>
      <w:pPr>
        <w:spacing w:before="56" w:after="0" w:line="240" w:lineRule="auto"/>
        <w:ind w:left="3617" w:right="3545"/>
        <w:jc w:val="center"/>
        <w:rPr>
          <w:rFonts w:ascii="Arial" w:hAnsi="Arial" w:cs="Arial" w:eastAsia="Arial"/>
          <w:sz w:val="43"/>
          <w:szCs w:val="43"/>
        </w:rPr>
      </w:pPr>
      <w:r>
        <w:rPr>
          <w:rFonts w:ascii="Arial" w:hAnsi="Arial" w:cs="Arial" w:eastAsia="Arial"/>
          <w:spacing w:val="3"/>
          <w:w w:val="101"/>
          <w:sz w:val="43"/>
          <w:szCs w:val="43"/>
        </w:rPr>
        <w:t>M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e</w:t>
      </w:r>
      <w:r>
        <w:rPr>
          <w:rFonts w:ascii="Arial" w:hAnsi="Arial" w:cs="Arial" w:eastAsia="Arial"/>
          <w:spacing w:val="1"/>
          <w:w w:val="101"/>
          <w:sz w:val="43"/>
          <w:szCs w:val="43"/>
        </w:rPr>
        <w:t>t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h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o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d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o</w:t>
      </w:r>
      <w:r>
        <w:rPr>
          <w:rFonts w:ascii="Arial" w:hAnsi="Arial" w:cs="Arial" w:eastAsia="Arial"/>
          <w:spacing w:val="1"/>
          <w:w w:val="101"/>
          <w:sz w:val="43"/>
          <w:szCs w:val="43"/>
        </w:rPr>
        <w:t>l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o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g</w:t>
      </w:r>
      <w:r>
        <w:rPr>
          <w:rFonts w:ascii="Arial" w:hAnsi="Arial" w:cs="Arial" w:eastAsia="Arial"/>
          <w:spacing w:val="0"/>
          <w:w w:val="101"/>
          <w:sz w:val="43"/>
          <w:szCs w:val="43"/>
        </w:rPr>
        <w:t>y</w:t>
      </w:r>
      <w:r>
        <w:rPr>
          <w:rFonts w:ascii="Arial" w:hAnsi="Arial" w:cs="Arial" w:eastAsia="Arial"/>
          <w:spacing w:val="0"/>
          <w:w w:val="100"/>
          <w:sz w:val="43"/>
          <w:szCs w:val="4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Da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-6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Pr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-process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ng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2" w:lineRule="auto"/>
        <w:ind w:left="111" w:right="20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pecificati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's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100%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accurate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4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Therefore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2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p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n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Ut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ili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s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utilit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.p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implemente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utilitie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handle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comm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sks.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274" w:lineRule="exact"/>
        <w:ind w:left="111" w:right="39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19pt;margin-top:41.150013pt;width:482.50001pt;height:73.78pt;mso-position-horizontal-relative:page;mso-position-vertical-relative:paragraph;z-index:-3694" coordorigin="1125,823" coordsize="9650,1476">
            <v:group style="position:absolute;left:1131;top:829;width:9638;height:2" coordorigin="1131,829" coordsize="9638,2">
              <v:shape style="position:absolute;left:1131;top:829;width:9638;height:2" coordorigin="1131,829" coordsize="9638,0" path="m1131,829l10769,829e" filled="f" stroked="t" strokeweight=".580pt" strokecolor="#000000">
                <v:path arrowok="t"/>
              </v:shape>
            </v:group>
            <v:group style="position:absolute;left:1135;top:834;width:2;height:1454" coordorigin="1135,834" coordsize="2,1454">
              <v:shape style="position:absolute;left:1135;top:834;width:2;height:1454" coordorigin="1135,834" coordsize="0,1454" path="m1135,834l1135,2288e" filled="f" stroked="t" strokeweight=".580pt" strokecolor="#000000">
                <v:path arrowok="t"/>
              </v:shape>
            </v:group>
            <v:group style="position:absolute;left:1131;top:2293;width:9638;height:2" coordorigin="1131,2293" coordsize="9638,2">
              <v:shape style="position:absolute;left:1131;top:2293;width:9638;height:2" coordorigin="1131,2293" coordsize="9638,0" path="m1131,2293l10769,2293e" filled="f" stroked="t" strokeweight=".580pt" strokecolor="#000000">
                <v:path arrowok="t"/>
              </v:shape>
            </v:group>
            <v:group style="position:absolute;left:10764;top:834;width:2;height:1454" coordorigin="10764,834" coordsize="2,1454">
              <v:shape style="position:absolute;left:10764;top:834;width:2;height:1454" coordorigin="10764,834" coordsize="0,1454" path="m10764,834l10764,2288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arra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ons.</w:t>
      </w:r>
      <w:r>
        <w:rPr>
          <w:rFonts w:ascii="Times New Roman" w:hAnsi="Times New Roman" w:cs="Times New Roman" w:eastAsia="Times New Roman"/>
          <w:spacing w:val="5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item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elta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(row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on,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colum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on).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example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-1,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on.</w:t>
      </w:r>
    </w:p>
    <w:p>
      <w:pPr>
        <w:spacing w:before="7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020" w:val="left"/>
        </w:tabs>
        <w:spacing w:before="0" w:after="0" w:line="240" w:lineRule="auto"/>
        <w:ind w:left="22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Delt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a</w:t>
      </w:r>
      <w:r>
        <w:rPr>
          <w:rFonts w:ascii="Consolas" w:hAnsi="Consolas" w:cs="Consolas" w:eastAsia="Consolas"/>
          <w:spacing w:val="8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[[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-1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-37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ab/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0]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#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g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o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north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tabs>
          <w:tab w:pos="2020" w:val="left"/>
        </w:tabs>
        <w:spacing w:before="3" w:after="0" w:line="240" w:lineRule="auto"/>
        <w:ind w:left="13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[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0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-77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ab/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1]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#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g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o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east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tabs>
          <w:tab w:pos="2020" w:val="left"/>
        </w:tabs>
        <w:spacing w:before="3" w:after="0" w:line="240" w:lineRule="auto"/>
        <w:ind w:left="13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[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1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-77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ab/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0]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#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g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o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south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13" w:lineRule="exact"/>
        <w:ind w:left="13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[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0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-1]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]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#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g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o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west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9" w:after="0" w:line="240" w:lineRule="auto"/>
        <w:ind w:left="111" w:right="4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change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elta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example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addi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x.</w:t>
      </w:r>
      <w:r>
        <w:rPr>
          <w:rFonts w:ascii="Times New Roman" w:hAnsi="Times New Roman" w:cs="Times New Roman" w:eastAsia="Times New Roman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current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(index=0),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ult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change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index=1).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2" w:lineRule="auto"/>
        <w:ind w:left="111" w:right="43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19pt;margin-top:41.63311pt;width:482.50001pt;height:84.82pt;mso-position-horizontal-relative:page;mso-position-vertical-relative:paragraph;z-index:-3693" coordorigin="1125,833" coordsize="9650,1696">
            <v:group style="position:absolute;left:1131;top:838;width:9638;height:2" coordorigin="1131,838" coordsize="9638,2">
              <v:shape style="position:absolute;left:1131;top:838;width:9638;height:2" coordorigin="1131,838" coordsize="9638,0" path="m1131,838l10769,838e" filled="f" stroked="t" strokeweight=".580pt" strokecolor="#000000">
                <v:path arrowok="t"/>
              </v:shape>
            </v:group>
            <v:group style="position:absolute;left:1135;top:843;width:2;height:1675" coordorigin="1135,843" coordsize="2,1675">
              <v:shape style="position:absolute;left:1135;top:843;width:2;height:1675" coordorigin="1135,843" coordsize="0,1675" path="m1135,843l1135,2518e" filled="f" stroked="t" strokeweight=".580pt" strokecolor="#000000">
                <v:path arrowok="t"/>
              </v:shape>
            </v:group>
            <v:group style="position:absolute;left:1131;top:2523;width:9638;height:2" coordorigin="1131,2523" coordsize="9638,2">
              <v:shape style="position:absolute;left:1131;top:2523;width:9638;height:2" coordorigin="1131,2523" coordsize="9638,0" path="m1131,2523l10769,2523e" filled="f" stroked="t" strokeweight=".580pt" strokecolor="#000000">
                <v:path arrowok="t"/>
              </v:shape>
            </v:group>
            <v:group style="position:absolute;left:10764;top:843;width:2;height:1675" coordorigin="10764,843" coordsize="2,1675">
              <v:shape style="position:absolute;left:10764;top:843;width:2;height:1675" coordorigin="10764,843" coordsize="0,1675" path="m10764,843l10764,2518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teeri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change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rememberi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-1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teering.L</w:t>
      </w:r>
      <w:r>
        <w:rPr>
          <w:rFonts w:ascii="Times New Roman" w:hAnsi="Times New Roman" w:cs="Times New Roman" w:eastAsia="Times New Roman"/>
          <w:spacing w:val="-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left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urn.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22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clas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s</w:t>
      </w:r>
      <w:r>
        <w:rPr>
          <w:rFonts w:ascii="Consolas" w:hAnsi="Consolas" w:cs="Consolas" w:eastAsia="Consolas"/>
          <w:spacing w:val="8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Steering(Enum):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0" w:after="0" w:line="221" w:lineRule="exact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L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R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(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-1,0,1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#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Left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8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Forward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Right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12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39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66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str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51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83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(self):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13" w:lineRule="exact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self.name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9" w:after="0" w:line="239" w:lineRule="auto"/>
        <w:ind w:left="111" w:right="39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19pt;margin-top:70.409515pt;width:482.50001pt;height:116.25998pt;mso-position-horizontal-relative:page;mso-position-vertical-relative:paragraph;z-index:-3692" coordorigin="1125,1408" coordsize="9650,2325">
            <v:group style="position:absolute;left:1131;top:1414;width:9638;height:2" coordorigin="1131,1414" coordsize="9638,2">
              <v:shape style="position:absolute;left:1131;top:1414;width:9638;height:2" coordorigin="1131,1414" coordsize="9638,0" path="m1131,1414l10769,1414e" filled="f" stroked="t" strokeweight=".580pt" strokecolor="#000000">
                <v:path arrowok="t"/>
              </v:shape>
            </v:group>
            <v:group style="position:absolute;left:1135;top:1419;width:2;height:2304" coordorigin="1135,1419" coordsize="2,2304">
              <v:shape style="position:absolute;left:1135;top:1419;width:2;height:2304" coordorigin="1135,1419" coordsize="0,2304" path="m1135,1419l1135,3723e" filled="f" stroked="t" strokeweight=".580pt" strokecolor="#000000">
                <v:path arrowok="t"/>
              </v:shape>
            </v:group>
            <v:group style="position:absolute;left:1131;top:3728;width:9638;height:2" coordorigin="1131,3728" coordsize="9638,2">
              <v:shape style="position:absolute;left:1131;top:3728;width:9638;height:2" coordorigin="1131,3728" coordsize="9638,0" path="m1131,3728l10769,3728e" filled="f" stroked="t" strokeweight=".580pt" strokecolor="#000000">
                <v:path arrowok="t"/>
              </v:shape>
            </v:group>
            <v:group style="position:absolute;left:10764;top:1419;width:2;height:2304" coordorigin="10764,1419" coordsize="2,2304">
              <v:shape style="position:absolute;left:10764;top:1419;width:2;height:2304" coordorigin="10764,1419" coordsize="0,2304" path="m10764,1419l10764,3723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ecti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Enum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on.</w:t>
      </w:r>
      <w:r>
        <w:rPr>
          <w:rFonts w:ascii="Times New Roman" w:hAnsi="Times New Roman" w:cs="Times New Roman" w:eastAsia="Times New Roman"/>
          <w:spacing w:val="5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enum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corre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sponds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elta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remembe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actual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Enum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name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d.</w:t>
      </w:r>
      <w:r>
        <w:rPr>
          <w:rFonts w:ascii="Times New Roman" w:hAnsi="Times New Roman" w:cs="Times New Roman" w:eastAsia="Times New Roman"/>
          <w:spacing w:val="5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handle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manipulati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operati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adj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change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teeri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0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22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clas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s</w:t>
      </w:r>
      <w:r>
        <w:rPr>
          <w:rFonts w:ascii="Consolas" w:hAnsi="Consolas" w:cs="Consolas" w:eastAsia="Consolas"/>
          <w:spacing w:val="8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Direction(Enum):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W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range(4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#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North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East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8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South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West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reverse(self):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Direction((self.value+2)%4)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adjust(self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4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steering):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Direction((self.value+steering.value)%4)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line="240" w:lineRule="auto" w:after="0"/>
        <w:jc w:val="left"/>
        <w:rPr>
          <w:rFonts w:ascii="Consolas" w:hAnsi="Consolas" w:cs="Consolas" w:eastAsia="Consolas"/>
          <w:sz w:val="19"/>
          <w:szCs w:val="19"/>
        </w:rPr>
        <w:sectPr>
          <w:pgSz w:w="11920" w:h="16840"/>
          <w:pgMar w:top="1080" w:bottom="280" w:left="1020" w:right="1080"/>
        </w:sectPr>
      </w:pPr>
    </w:p>
    <w:p>
      <w:pPr>
        <w:spacing w:before="79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delta(self):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Delta[self.value]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steer(self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4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direction):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3" w:lineRule="auto"/>
        <w:ind w:left="1186" w:right="4405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dif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direction.valu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e</w:t>
      </w:r>
      <w:r>
        <w:rPr>
          <w:rFonts w:ascii="Consolas" w:hAnsi="Consolas" w:cs="Consolas" w:eastAsia="Consolas"/>
          <w:spacing w:val="17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-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self.value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i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dif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==3: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1" w:after="0" w:line="238" w:lineRule="auto"/>
        <w:ind w:left="1186" w:right="7046" w:firstLine="48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dif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-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1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i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dif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==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-3: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631" w:right="7166"/>
        <w:jc w:val="center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dif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1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Steering(diff)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12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39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66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str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51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83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(self):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13" w:lineRule="exact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self.name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4" w:after="0" w:line="274" w:lineRule="exact"/>
        <w:ind w:left="111" w:right="59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202pt;margin-top:-173.39003pt;width:482.5pt;height:161.140pt;mso-position-horizontal-relative:page;mso-position-vertical-relative:paragraph;z-index:-3691" coordorigin="1125,-3468" coordsize="9650,3223">
            <v:group style="position:absolute;left:1131;top:-3462;width:9638;height:2" coordorigin="1131,-3462" coordsize="9638,2">
              <v:shape style="position:absolute;left:1131;top:-3462;width:9638;height:2" coordorigin="1131,-3462" coordsize="9638,0" path="m1131,-3462l10769,-3462e" filled="f" stroked="t" strokeweight=".580pt" strokecolor="#000000">
                <v:path arrowok="t"/>
              </v:shape>
            </v:group>
            <v:group style="position:absolute;left:1135;top:-3457;width:2;height:3202" coordorigin="1135,-3457" coordsize="2,3202">
              <v:shape style="position:absolute;left:1135;top:-3457;width:2;height:3202" coordorigin="1135,-3457" coordsize="0,3202" path="m1135,-3457l1135,-256e" filled="f" stroked="t" strokeweight=".580pt" strokecolor="#000000">
                <v:path arrowok="t"/>
              </v:shape>
            </v:group>
            <v:group style="position:absolute;left:1131;top:-251;width:9638;height:2" coordorigin="1131,-251" coordsize="9638,2">
              <v:shape style="position:absolute;left:1131;top:-251;width:9638;height:2" coordorigin="1131,-251" coordsize="9638,0" path="m1131,-251l10769,-251e" filled="f" stroked="t" strokeweight=".580pt" strokecolor="#000000">
                <v:path arrowok="t"/>
              </v:shape>
            </v:group>
            <v:group style="position:absolute;left:10764;top:-3457;width:2;height:3202" coordorigin="10764,-3457" coordsize="2,3202">
              <v:shape style="position:absolute;left:10764;top:-3457;width:2;height:3202" coordorigin="10764,-3457" coordsize="0,3202" path="m10764,-3457l10764,-256e" filled="f" stroked="t" strokeweight=".58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6.24419pt;margin-top:42.849972pt;width:482.50001pt;height:411.22pt;mso-position-horizontal-relative:page;mso-position-vertical-relative:paragraph;z-index:-3690" coordorigin="1125,857" coordsize="9650,8224">
            <v:group style="position:absolute;left:1131;top:863;width:9638;height:2" coordorigin="1131,863" coordsize="9638,2">
              <v:shape style="position:absolute;left:1131;top:863;width:9638;height:2" coordorigin="1131,863" coordsize="9638,0" path="m1131,863l10769,863e" filled="f" stroked="t" strokeweight=".580pt" strokecolor="#000000">
                <v:path arrowok="t"/>
              </v:shape>
            </v:group>
            <v:group style="position:absolute;left:1135;top:868;width:2;height:8203" coordorigin="1135,868" coordsize="2,8203">
              <v:shape style="position:absolute;left:1135;top:868;width:2;height:8203" coordorigin="1135,868" coordsize="0,8203" path="m1135,868l1135,9071e" filled="f" stroked="t" strokeweight=".580pt" strokecolor="#000000">
                <v:path arrowok="t"/>
              </v:shape>
            </v:group>
            <v:group style="position:absolute;left:1131;top:9076;width:9638;height:2" coordorigin="1131,9076" coordsize="9638,2">
              <v:shape style="position:absolute;left:1131;top:9076;width:9638;height:2" coordorigin="1131,9076" coordsize="9638,0" path="m1131,9076l10769,9076e" filled="f" stroked="t" strokeweight=".580pt" strokecolor="#000000">
                <v:path arrowok="t"/>
              </v:shape>
            </v:group>
            <v:group style="position:absolute;left:10764;top:868;width:2;height:8203" coordorigin="10764,868" coordsize="2,8203">
              <v:shape style="position:absolute;left:10764;top:868;width:2;height:8203" coordorigin="10764,868" coordsize="0,8203" path="m10764,868l10764,9071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decide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ulate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mutable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object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7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91" w:right="6924"/>
        <w:jc w:val="center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clas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s</w:t>
      </w:r>
      <w:r>
        <w:rPr>
          <w:rFonts w:ascii="Consolas" w:hAnsi="Consolas" w:cs="Consolas" w:eastAsia="Consolas"/>
          <w:spacing w:val="8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Heading(object):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4285" w:hanging="48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12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39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66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init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64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82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(self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direction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3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location):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self.directio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n</w:t>
      </w:r>
      <w:r>
        <w:rPr>
          <w:rFonts w:ascii="Consolas" w:hAnsi="Consolas" w:cs="Consolas" w:eastAsia="Consolas"/>
          <w:spacing w:val="16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direction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self.locatio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n</w:t>
      </w:r>
      <w:r>
        <w:rPr>
          <w:rFonts w:ascii="Consolas" w:hAnsi="Consolas" w:cs="Consolas" w:eastAsia="Consolas"/>
          <w:spacing w:val="15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location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12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39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66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str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51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83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(self):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'{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}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@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({:&gt;2d},{:&gt;2d})'.format(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66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self.direction.name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21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self.location[0]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8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self.location[1])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adjust(self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4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steering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3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movement):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directio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3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self.direction.adjust(steeri</w:t>
      </w:r>
      <w:r>
        <w:rPr>
          <w:rFonts w:ascii="Consolas" w:hAnsi="Consolas" w:cs="Consolas" w:eastAsia="Consolas"/>
          <w:spacing w:val="1"/>
          <w:w w:val="113"/>
          <w:sz w:val="19"/>
          <w:szCs w:val="19"/>
        </w:rPr>
        <w:t>n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g)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0" w:after="0" w:line="221" w:lineRule="exact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delt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a</w:t>
      </w:r>
      <w:r>
        <w:rPr>
          <w:rFonts w:ascii="Consolas" w:hAnsi="Consolas" w:cs="Consolas" w:eastAsia="Consolas"/>
          <w:spacing w:val="8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direction.delta()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locatio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[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self.location[i]+delta[i]*movemen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t</w:t>
      </w:r>
      <w:r>
        <w:rPr>
          <w:rFonts w:ascii="Consolas" w:hAnsi="Consolas" w:cs="Consolas" w:eastAsia="Consolas"/>
          <w:spacing w:val="32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fo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r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i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i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range(2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]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Heading(direction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9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location)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#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mov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e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forward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forward(self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5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movement=1):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self.adjust(Steering.F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23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movement)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#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mov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e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o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left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left(self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3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movement=1):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self.adjust(Steering.L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23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movement)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#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mov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e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o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right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right(self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4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movement=1):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self.adjust(Steering.R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23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movement)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#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mov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e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backwar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d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wit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h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turning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backward(self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6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movement=1):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self.reverse().forward(movement)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3" w:lineRule="auto"/>
        <w:ind w:left="706" w:right="5725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#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onl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y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revers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th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e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direction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reverse(self):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0" w:after="0" w:line="213" w:lineRule="exact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Heading(self.direction.reverse()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31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self.location)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4" w:after="0" w:line="274" w:lineRule="exact"/>
        <w:ind w:left="111" w:right="4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tuple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format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n,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handli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rro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huma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readable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avoi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problem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</w:p>
    <w:p>
      <w:pPr>
        <w:spacing w:before="13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2" w:lineRule="auto"/>
        <w:ind w:left="111" w:right="41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ulate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get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tance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pecifyi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teeri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line="242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20" w:h="16840"/>
          <w:pgMar w:top="1060" w:bottom="280" w:left="1020" w:right="1040"/>
        </w:sectPr>
      </w:pPr>
    </w:p>
    <w:p>
      <w:pPr>
        <w:spacing w:before="89" w:after="0" w:line="240" w:lineRule="auto"/>
        <w:ind w:left="22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clas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s</w:t>
      </w:r>
      <w:r>
        <w:rPr>
          <w:rFonts w:ascii="Consolas" w:hAnsi="Consolas" w:cs="Consolas" w:eastAsia="Consolas"/>
          <w:spacing w:val="8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Sensor: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12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39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66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init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64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82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(self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sensors):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51" w:right="5964"/>
        <w:jc w:val="center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self.sensor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s</w:t>
      </w:r>
      <w:r>
        <w:rPr>
          <w:rFonts w:ascii="Consolas" w:hAnsi="Consolas" w:cs="Consolas" w:eastAsia="Consolas"/>
          <w:spacing w:val="14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sensors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669" w:right="5602"/>
        <w:jc w:val="center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distance(self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6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steering):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2" w:after="0" w:line="220" w:lineRule="exact"/>
        <w:ind w:left="1666" w:right="5127" w:hanging="48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steering_sensor_index_ma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p</w:t>
      </w:r>
      <w:r>
        <w:rPr>
          <w:rFonts w:ascii="Consolas" w:hAnsi="Consolas" w:cs="Consolas" w:eastAsia="Consolas"/>
          <w:spacing w:val="25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{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Steering.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L</w:t>
      </w:r>
      <w:r>
        <w:rPr>
          <w:rFonts w:ascii="Consolas" w:hAnsi="Consolas" w:cs="Consolas" w:eastAsia="Consolas"/>
          <w:spacing w:val="13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: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0,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7" w:after="0" w:line="243" w:lineRule="auto"/>
        <w:ind w:left="1666" w:right="6326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Steering.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F</w:t>
      </w:r>
      <w:r>
        <w:rPr>
          <w:rFonts w:ascii="Consolas" w:hAnsi="Consolas" w:cs="Consolas" w:eastAsia="Consolas"/>
          <w:spacing w:val="13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: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1,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Steering.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R</w:t>
      </w:r>
      <w:r>
        <w:rPr>
          <w:rFonts w:ascii="Consolas" w:hAnsi="Consolas" w:cs="Consolas" w:eastAsia="Consolas"/>
          <w:spacing w:val="13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: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2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0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}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self.sensors[steering_sensor_index_map[steering]]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isDeadEnd(self):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max(self.sensors)==0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3" w:lineRule="auto"/>
        <w:ind w:left="706" w:right="6445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#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bot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h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side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s</w:t>
      </w:r>
      <w:r>
        <w:rPr>
          <w:rFonts w:ascii="Consolas" w:hAnsi="Consolas" w:cs="Consolas" w:eastAsia="Consolas"/>
          <w:spacing w:val="8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ar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e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walls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isOneWay(self):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0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self.sensors[0]==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0</w:t>
      </w:r>
      <w:r>
        <w:rPr>
          <w:rFonts w:ascii="Consolas" w:hAnsi="Consolas" w:cs="Consolas" w:eastAsia="Consolas"/>
          <w:spacing w:val="19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an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d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self.sensors[1]&gt;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0</w:t>
      </w:r>
      <w:r>
        <w:rPr>
          <w:rFonts w:ascii="Consolas" w:hAnsi="Consolas" w:cs="Consolas" w:eastAsia="Consolas"/>
          <w:spacing w:val="18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an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d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self.sensors[2]==0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12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39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66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str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51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83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(self):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13" w:lineRule="exact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str(self.sensors)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4" w:after="0" w:line="274" w:lineRule="exact"/>
        <w:ind w:left="111" w:right="16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202pt;margin-top:-274.909973pt;width:482.5pt;height:262.660pt;mso-position-horizontal-relative:page;mso-position-vertical-relative:paragraph;z-index:-3689" coordorigin="1125,-5498" coordsize="9650,5253">
            <v:group style="position:absolute;left:1131;top:-5492;width:9638;height:2" coordorigin="1131,-5492" coordsize="9638,2">
              <v:shape style="position:absolute;left:1131;top:-5492;width:9638;height:2" coordorigin="1131,-5492" coordsize="9638,0" path="m1131,-5492l10769,-5492e" filled="f" stroked="t" strokeweight=".580pt" strokecolor="#000000">
                <v:path arrowok="t"/>
              </v:shape>
            </v:group>
            <v:group style="position:absolute;left:1135;top:-5488;width:2;height:5232" coordorigin="1135,-5488" coordsize="2,5232">
              <v:shape style="position:absolute;left:1135;top:-5488;width:2;height:5232" coordorigin="1135,-5488" coordsize="0,5232" path="m1135,-5488l1135,-256e" filled="f" stroked="t" strokeweight=".580pt" strokecolor="#000000">
                <v:path arrowok="t"/>
              </v:shape>
            </v:group>
            <v:group style="position:absolute;left:1131;top:-251;width:9638;height:2" coordorigin="1131,-251" coordsize="9638,2">
              <v:shape style="position:absolute;left:1131;top:-251;width:9638;height:2" coordorigin="1131,-251" coordsize="9638,0" path="m1131,-251l10769,-251e" filled="f" stroked="t" strokeweight=".580pt" strokecolor="#000000">
                <v:path arrowok="t"/>
              </v:shape>
            </v:group>
            <v:group style="position:absolute;left:10764;top:-5488;width:2;height:5232" coordorigin="10764,-5488" coordsize="2,5232">
              <v:shape style="position:absolute;left:10764;top:-5488;width:2;height:5232" coordorigin="10764,-5488" coordsize="0,5232" path="m10764,-5488l10764,-256e" filled="f" stroked="t" strokeweight=".58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6.24419pt;margin-top:42.850014pt;width:482.50001pt;height:152.5pt;mso-position-horizontal-relative:page;mso-position-vertical-relative:paragraph;z-index:-3688" coordorigin="1125,857" coordsize="9650,3050">
            <v:group style="position:absolute;left:1131;top:863;width:9638;height:2" coordorigin="1131,863" coordsize="9638,2">
              <v:shape style="position:absolute;left:1131;top:863;width:9638;height:2" coordorigin="1131,863" coordsize="9638,0" path="m1131,863l10769,863e" filled="f" stroked="t" strokeweight=".580pt" strokecolor="#000000">
                <v:path arrowok="t"/>
              </v:shape>
            </v:group>
            <v:group style="position:absolute;left:1135;top:868;width:2;height:3029" coordorigin="1135,868" coordsize="2,3029">
              <v:shape style="position:absolute;left:1135;top:868;width:2;height:3029" coordorigin="1135,868" coordsize="0,3029" path="m1135,868l1135,3896e" filled="f" stroked="t" strokeweight=".580pt" strokecolor="#000000">
                <v:path arrowok="t"/>
              </v:shape>
            </v:group>
            <v:group style="position:absolute;left:1131;top:3901;width:9638;height:2" coordorigin="1131,3901" coordsize="9638,2">
              <v:shape style="position:absolute;left:1131;top:3901;width:9638;height:2" coordorigin="1131,3901" coordsize="9638,0" path="m1131,3901l10769,3901e" filled="f" stroked="t" strokeweight=".580pt" strokecolor="#000000">
                <v:path arrowok="t"/>
              </v:shape>
            </v:group>
            <v:group style="position:absolute;left:10764;top:868;width:2;height:3029" coordorigin="10764,868" coordsize="2,3029">
              <v:shape style="position:absolute;left:10764;top:868;width:2;height:3029" coordorigin="10764,868" coordsize="0,3029" path="m10764,868l10764,3896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ulate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chec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7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22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clas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s</w:t>
      </w:r>
      <w:r>
        <w:rPr>
          <w:rFonts w:ascii="Consolas" w:hAnsi="Consolas" w:cs="Consolas" w:eastAsia="Consolas"/>
          <w:spacing w:val="8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Goal(object):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2" w:lineRule="auto"/>
        <w:ind w:left="1186" w:right="5247" w:hanging="48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12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39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66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init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64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82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(self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rows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8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cols):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self.goal_row_ma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x</w:t>
      </w:r>
      <w:r>
        <w:rPr>
          <w:rFonts w:ascii="Consolas" w:hAnsi="Consolas" w:cs="Consolas" w:eastAsia="Consolas"/>
          <w:spacing w:val="18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rows/2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self.goal_row_mi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n</w:t>
      </w:r>
      <w:r>
        <w:rPr>
          <w:rFonts w:ascii="Consolas" w:hAnsi="Consolas" w:cs="Consolas" w:eastAsia="Consolas"/>
          <w:spacing w:val="18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rows/2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-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1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self.goal_col_ma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x</w:t>
      </w:r>
      <w:r>
        <w:rPr>
          <w:rFonts w:ascii="Consolas" w:hAnsi="Consolas" w:cs="Consolas" w:eastAsia="Consolas"/>
          <w:spacing w:val="18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cols/2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self.goal_col_mi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n</w:t>
      </w:r>
      <w:r>
        <w:rPr>
          <w:rFonts w:ascii="Consolas" w:hAnsi="Consolas" w:cs="Consolas" w:eastAsia="Consolas"/>
          <w:spacing w:val="18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cols/2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-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1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669" w:right="5842"/>
        <w:jc w:val="center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isGoal(self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4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location):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row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co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l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location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self.goal_row_mi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n</w:t>
      </w:r>
      <w:r>
        <w:rPr>
          <w:rFonts w:ascii="Consolas" w:hAnsi="Consolas" w:cs="Consolas" w:eastAsia="Consolas"/>
          <w:spacing w:val="18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&lt;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w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an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d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w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&lt;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self.goal_row_ma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x</w:t>
      </w:r>
      <w:r>
        <w:rPr>
          <w:rFonts w:ascii="Consolas" w:hAnsi="Consolas" w:cs="Consolas" w:eastAsia="Consolas"/>
          <w:spacing w:val="18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an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d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\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13" w:lineRule="exact"/>
        <w:ind w:left="1991" w:right="1403"/>
        <w:jc w:val="center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self.goal_col_mi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n</w:t>
      </w:r>
      <w:r>
        <w:rPr>
          <w:rFonts w:ascii="Consolas" w:hAnsi="Consolas" w:cs="Consolas" w:eastAsia="Consolas"/>
          <w:spacing w:val="18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&lt;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co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l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an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d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co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l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&lt;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self.goal_col_max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9" w:after="0" w:line="240" w:lineRule="auto"/>
        <w:ind w:left="111" w:right="4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19pt;margin-top:56.763123pt;width:482.50001pt;height:183.69998pt;mso-position-horizontal-relative:page;mso-position-vertical-relative:paragraph;z-index:-3687" coordorigin="1125,1135" coordsize="9650,3674">
            <v:group style="position:absolute;left:1131;top:1141;width:9638;height:2" coordorigin="1131,1141" coordsize="9638,2">
              <v:shape style="position:absolute;left:1131;top:1141;width:9638;height:2" coordorigin="1131,1141" coordsize="9638,0" path="m1131,1141l10769,1141e" filled="f" stroked="t" strokeweight=".580pt" strokecolor="#000000">
                <v:path arrowok="t"/>
              </v:shape>
            </v:group>
            <v:group style="position:absolute;left:1135;top:1146;width:2;height:3653" coordorigin="1135,1146" coordsize="2,3653">
              <v:shape style="position:absolute;left:1135;top:1146;width:2;height:3653" coordorigin="1135,1146" coordsize="0,3653" path="m1135,1146l1135,4799e" filled="f" stroked="t" strokeweight=".580pt" strokecolor="#000000">
                <v:path arrowok="t"/>
              </v:shape>
            </v:group>
            <v:group style="position:absolute;left:1131;top:4803;width:9638;height:2" coordorigin="1131,4803" coordsize="9638,2">
              <v:shape style="position:absolute;left:1131;top:4803;width:9638;height:2" coordorigin="1131,4803" coordsize="9638,0" path="m1131,4803l10769,4803e" filled="f" stroked="t" strokeweight=".580pt" strokecolor="#000000">
                <v:path arrowok="t"/>
              </v:shape>
            </v:group>
            <v:group style="position:absolute;left:10764;top:1146;width:2;height:3653" coordorigin="10764,1146" coordsize="2,3653">
              <v:shape style="position:absolute;left:10764;top:1146;width:2;height:3653" coordorigin="10764,1146" coordsize="0,3653" path="m10764,1146l10764,4799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Grid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ulate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ional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arra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ociate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calculate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get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get</w:t>
      </w:r>
      <w:r>
        <w:rPr>
          <w:rFonts w:ascii="Times New Roman" w:hAnsi="Times New Roman" w:cs="Times New Roman" w:eastAsia="Times New Roman"/>
          <w:spacing w:val="-27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alue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et</w:t>
      </w:r>
      <w:r>
        <w:rPr>
          <w:rFonts w:ascii="Times New Roman" w:hAnsi="Times New Roman" w:cs="Times New Roman" w:eastAsia="Times New Roman"/>
          <w:spacing w:val="-27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alue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hods,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readable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arra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ynta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x.</w:t>
      </w:r>
    </w:p>
    <w:p>
      <w:pPr>
        <w:spacing w:before="0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22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clas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s</w:t>
      </w:r>
      <w:r>
        <w:rPr>
          <w:rFonts w:ascii="Consolas" w:hAnsi="Consolas" w:cs="Consolas" w:eastAsia="Consolas"/>
          <w:spacing w:val="8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Grid(object):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12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39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66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init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64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82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(self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rows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8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col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s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,init_val):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3" w:lineRule="auto"/>
        <w:ind w:left="1186" w:right="6686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self.row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3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rows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self.col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3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cols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1" w:after="0" w:line="238" w:lineRule="auto"/>
        <w:ind w:left="226" w:right="446" w:firstLine="96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self.gri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d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3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[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[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copy.deepcopy(init_val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)</w:t>
      </w:r>
      <w:r>
        <w:rPr>
          <w:rFonts w:ascii="Consolas" w:hAnsi="Consolas" w:cs="Consolas" w:eastAsia="Consolas"/>
          <w:spacing w:val="23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fo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r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c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i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range(cols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)</w:t>
      </w:r>
      <w:r>
        <w:rPr>
          <w:rFonts w:ascii="Consolas" w:hAnsi="Consolas" w:cs="Consolas" w:eastAsia="Consolas"/>
          <w:spacing w:val="14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]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fo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r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r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i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range(rows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)</w:t>
      </w:r>
      <w:r>
        <w:rPr>
          <w:rFonts w:ascii="Consolas" w:hAnsi="Consolas" w:cs="Consolas" w:eastAsia="Consolas"/>
          <w:spacing w:val="1"/>
          <w:w w:val="113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13"/>
          <w:sz w:val="19"/>
          <w:szCs w:val="19"/>
        </w:rPr>
        <w:t>]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self.shap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e</w:t>
      </w:r>
      <w:r>
        <w:rPr>
          <w:rFonts w:ascii="Consolas" w:hAnsi="Consolas" w:cs="Consolas" w:eastAsia="Consolas"/>
          <w:spacing w:val="13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(rows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cols)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12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39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66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getitem</w:t>
      </w:r>
      <w:r>
        <w:rPr>
          <w:rFonts w:ascii="Consolas" w:hAnsi="Consolas" w:cs="Consolas" w:eastAsia="Consolas"/>
          <w:spacing w:val="0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102"/>
          <w:w w:val="100"/>
          <w:sz w:val="19"/>
          <w:szCs w:val="19"/>
          <w:u w:val="single" w:color="000000"/>
        </w:rPr>
        <w:t> </w:t>
      </w:r>
      <w:r>
        <w:rPr>
          <w:rFonts w:ascii="Consolas" w:hAnsi="Consolas" w:cs="Consolas" w:eastAsia="Consolas"/>
          <w:spacing w:val="-79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(self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row):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self.grid[row]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getValue(self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6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location):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self.grid[location[0]][location[1]]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70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setValue(self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6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location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3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value):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line="240" w:lineRule="auto" w:after="0"/>
        <w:jc w:val="left"/>
        <w:rPr>
          <w:rFonts w:ascii="Consolas" w:hAnsi="Consolas" w:cs="Consolas" w:eastAsia="Consolas"/>
          <w:sz w:val="19"/>
          <w:szCs w:val="19"/>
        </w:rPr>
        <w:sectPr>
          <w:pgSz w:w="11920" w:h="16840"/>
          <w:pgMar w:top="1280" w:bottom="280" w:left="1020" w:right="1040"/>
        </w:sectPr>
      </w:pPr>
    </w:p>
    <w:p>
      <w:pPr>
        <w:spacing w:before="79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self.grid[location[0]][location[1]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]</w:t>
      </w:r>
      <w:r>
        <w:rPr>
          <w:rFonts w:ascii="Consolas" w:hAnsi="Consolas" w:cs="Consolas" w:eastAsia="Consolas"/>
          <w:spacing w:val="33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value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669" w:right="5722"/>
        <w:jc w:val="center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de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f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2"/>
          <w:sz w:val="19"/>
          <w:szCs w:val="19"/>
        </w:rPr>
        <w:t>isValid(self</w:t>
      </w:r>
      <w:r>
        <w:rPr>
          <w:rFonts w:ascii="Consolas" w:hAnsi="Consolas" w:cs="Consolas" w:eastAsia="Consolas"/>
          <w:spacing w:val="0"/>
          <w:w w:val="112"/>
          <w:sz w:val="19"/>
          <w:szCs w:val="19"/>
        </w:rPr>
        <w:t>,</w:t>
      </w:r>
      <w:r>
        <w:rPr>
          <w:rFonts w:ascii="Consolas" w:hAnsi="Consolas" w:cs="Consolas" w:eastAsia="Consolas"/>
          <w:spacing w:val="15"/>
          <w:w w:val="112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location):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40" w:lineRule="auto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row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,</w:t>
      </w:r>
      <w:r>
        <w:rPr>
          <w:rFonts w:ascii="Consolas" w:hAnsi="Consolas" w:cs="Consolas" w:eastAsia="Consolas"/>
          <w:spacing w:val="7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co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l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location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3" w:after="0" w:line="213" w:lineRule="exact"/>
        <w:ind w:left="1186" w:right="-2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retur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n</w:t>
      </w:r>
      <w:r>
        <w:rPr>
          <w:rFonts w:ascii="Consolas" w:hAnsi="Consolas" w:cs="Consolas" w:eastAsia="Consolas"/>
          <w:spacing w:val="9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0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&lt;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w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an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d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ro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w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&lt;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self.row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35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an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d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0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&lt;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=</w:t>
      </w:r>
      <w:r>
        <w:rPr>
          <w:rFonts w:ascii="Consolas" w:hAnsi="Consolas" w:cs="Consolas" w:eastAsia="Consolas"/>
          <w:spacing w:val="44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co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l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an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d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00"/>
          <w:sz w:val="19"/>
          <w:szCs w:val="19"/>
        </w:rPr>
        <w:t>co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l</w:t>
      </w:r>
      <w:r>
        <w:rPr>
          <w:rFonts w:ascii="Consolas" w:hAnsi="Consolas" w:cs="Consolas" w:eastAsia="Consolas"/>
          <w:spacing w:val="58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  <w:t>&lt;</w:t>
      </w:r>
      <w:r>
        <w:rPr>
          <w:rFonts w:ascii="Consolas" w:hAnsi="Consolas" w:cs="Consolas" w:eastAsia="Consolas"/>
          <w:spacing w:val="31"/>
          <w:w w:val="100"/>
          <w:sz w:val="19"/>
          <w:szCs w:val="19"/>
        </w:rPr>
        <w:t> </w:t>
      </w:r>
      <w:r>
        <w:rPr>
          <w:rFonts w:ascii="Consolas" w:hAnsi="Consolas" w:cs="Consolas" w:eastAsia="Consolas"/>
          <w:spacing w:val="2"/>
          <w:w w:val="113"/>
          <w:sz w:val="19"/>
          <w:szCs w:val="19"/>
        </w:rPr>
        <w:t>self.cols</w:t>
      </w:r>
      <w:r>
        <w:rPr>
          <w:rFonts w:ascii="Consolas" w:hAnsi="Consolas" w:cs="Consolas" w:eastAsia="Consolas"/>
          <w:spacing w:val="0"/>
          <w:w w:val="100"/>
          <w:sz w:val="19"/>
          <w:szCs w:val="19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9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202pt;margin-top:-83.396904pt;width:482.5pt;height:71.14pt;mso-position-horizontal-relative:page;mso-position-vertical-relative:paragraph;z-index:-3686" coordorigin="1125,-1668" coordsize="9650,1423">
            <v:group style="position:absolute;left:1131;top:-1662;width:9638;height:2" coordorigin="1131,-1662" coordsize="9638,2">
              <v:shape style="position:absolute;left:1131;top:-1662;width:9638;height:2" coordorigin="1131,-1662" coordsize="9638,0" path="m1131,-1662l10769,-1662e" filled="f" stroked="t" strokeweight=".580pt" strokecolor="#000000">
                <v:path arrowok="t"/>
              </v:shape>
            </v:group>
            <v:group style="position:absolute;left:1135;top:-1657;width:2;height:1402" coordorigin="1135,-1657" coordsize="2,1402">
              <v:shape style="position:absolute;left:1135;top:-1657;width:2;height:1402" coordorigin="1135,-1657" coordsize="0,1402" path="m1135,-1657l1135,-256e" filled="f" stroked="t" strokeweight=".580pt" strokecolor="#000000">
                <v:path arrowok="t"/>
              </v:shape>
            </v:group>
            <v:group style="position:absolute;left:1131;top:-251;width:9638;height:2" coordorigin="1131,-251" coordsize="9638,2">
              <v:shape style="position:absolute;left:1131;top:-251;width:9638;height:2" coordorigin="1131,-251" coordsize="9638,0" path="m1131,-251l10769,-251e" filled="f" stroked="t" strokeweight=".580pt" strokecolor="#000000">
                <v:path arrowok="t"/>
              </v:shape>
            </v:group>
            <v:group style="position:absolute;left:10764;top:-1657;width:2;height:1402" coordorigin="10764,-1657" coordsize="2,1402">
              <v:shape style="position:absolute;left:10764;top:-1657;width:2;height:1402" coordorigin="10764,-1657" coordsize="0,1402" path="m10764,-1657l10764,-256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everal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ubcla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d.</w:t>
      </w:r>
      <w:r>
        <w:rPr>
          <w:rFonts w:ascii="Times New Roman" w:hAnsi="Times New Roman" w:cs="Times New Roman" w:eastAsia="Times New Roman"/>
          <w:spacing w:val="5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amel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</w:p>
    <w:p>
      <w:pPr>
        <w:spacing w:before="14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820" w:val="left"/>
        </w:tabs>
        <w:spacing w:before="0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app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er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mappi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</w:p>
    <w:p>
      <w:pPr>
        <w:tabs>
          <w:tab w:pos="820" w:val="left"/>
        </w:tabs>
        <w:spacing w:before="15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Coun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numbe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cell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</w:p>
    <w:p>
      <w:pPr>
        <w:tabs>
          <w:tab w:pos="820" w:val="left"/>
        </w:tabs>
        <w:spacing w:before="15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adEnd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marki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hs,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</w:p>
    <w:p>
      <w:pPr>
        <w:tabs>
          <w:tab w:pos="820" w:val="left"/>
        </w:tabs>
        <w:spacing w:before="15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ri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generate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*</w:t>
      </w:r>
      <w:r>
        <w:rPr>
          <w:rFonts w:ascii="Arial" w:hAnsi="Arial" w:cs="Arial" w:eastAsia="Arial"/>
          <w:b/>
          <w:bCs/>
          <w:spacing w:val="-3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s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h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74" w:lineRule="exact"/>
        <w:ind w:left="111" w:right="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planne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.p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I’ve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implemente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1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A*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ptimal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s)</w:t>
      </w:r>
      <w:r>
        <w:rPr>
          <w:rFonts w:ascii="Times New Roman" w:hAnsi="Times New Roman" w:cs="Times New Roman" w:eastAsia="Times New Roman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calculate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tart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tandalone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sy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0" w:after="0" w:line="276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algorithm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19pt;margin-top:27.713112pt;width:482.50001pt;height:42.34pt;mso-position-horizontal-relative:page;mso-position-vertical-relative:paragraph;z-index:-3685" coordorigin="1125,554" coordsize="9650,847">
            <v:group style="position:absolute;left:1131;top:560;width:9638;height:2" coordorigin="1131,560" coordsize="9638,2">
              <v:shape style="position:absolute;left:1131;top:560;width:9638;height:2" coordorigin="1131,560" coordsize="9638,0" path="m1131,560l10769,560e" filled="f" stroked="t" strokeweight=".580pt" strokecolor="#000000">
                <v:path arrowok="t"/>
              </v:shape>
            </v:group>
            <v:group style="position:absolute;left:1135;top:565;width:2;height:826" coordorigin="1135,565" coordsize="2,826">
              <v:shape style="position:absolute;left:1135;top:565;width:2;height:826" coordorigin="1135,565" coordsize="0,826" path="m1135,565l1135,1390e" filled="f" stroked="t" strokeweight=".580pt" strokecolor="#000000">
                <v:path arrowok="t"/>
              </v:shape>
            </v:group>
            <v:group style="position:absolute;left:1131;top:1395;width:9638;height:2" coordorigin="1131,1395" coordsize="9638,2">
              <v:shape style="position:absolute;left:1131;top:1395;width:9638;height:2" coordorigin="1131,1395" coordsize="9638,0" path="m1131,1395l10769,1395e" filled="f" stroked="t" strokeweight=".580pt" strokecolor="#000000">
                <v:path arrowok="t"/>
              </v:shape>
            </v:group>
            <v:group style="position:absolute;left:10764;top:565;width:2;height:826" coordorigin="10764,565" coordsize="2,826">
              <v:shape style="position:absolute;left:10764;top:565;width:2;height:826" coordorigin="10764,565" coordsize="0,826" path="m10764,565l10764,1390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planne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.sh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cript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ows:</w:t>
      </w:r>
    </w:p>
    <w:p>
      <w:pPr>
        <w:spacing w:before="9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71" w:lineRule="exact"/>
        <w:ind w:left="2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./pla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n.sh</w:t>
      </w:r>
      <w:r>
        <w:rPr>
          <w:rFonts w:ascii="Times New Roman" w:hAnsi="Times New Roman" w:cs="Times New Roman" w:eastAsia="Times New Roman"/>
          <w:spacing w:val="-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&lt;maze_number&gt;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9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19pt;margin-top:29.163132pt;width:482.50001pt;height:42.34pt;mso-position-horizontal-relative:page;mso-position-vertical-relative:paragraph;z-index:-3684" coordorigin="1125,583" coordsize="9650,847">
            <v:group style="position:absolute;left:1131;top:589;width:9638;height:2" coordorigin="1131,589" coordsize="9638,2">
              <v:shape style="position:absolute;left:1131;top:589;width:9638;height:2" coordorigin="1131,589" coordsize="9638,0" path="m1131,589l10769,589e" filled="f" stroked="t" strokeweight=".580pt" strokecolor="#000000">
                <v:path arrowok="t"/>
              </v:shape>
            </v:group>
            <v:group style="position:absolute;left:1135;top:594;width:2;height:826" coordorigin="1135,594" coordsize="2,826">
              <v:shape style="position:absolute;left:1135;top:594;width:2;height:826" coordorigin="1135,594" coordsize="0,826" path="m1135,594l1135,1419e" filled="f" stroked="t" strokeweight=".580pt" strokecolor="#000000">
                <v:path arrowok="t"/>
              </v:shape>
            </v:group>
            <v:group style="position:absolute;left:1131;top:1424;width:9638;height:2" coordorigin="1131,1424" coordsize="9638,2">
              <v:shape style="position:absolute;left:1131;top:1424;width:9638;height:2" coordorigin="1131,1424" coordsize="9638,0" path="m1131,1424l10769,1424e" filled="f" stroked="t" strokeweight=".580pt" strokecolor="#000000">
                <v:path arrowok="t"/>
              </v:shape>
            </v:group>
            <v:group style="position:absolute;left:10764;top:594;width:2;height:826" coordorigin="10764,594" coordsize="2,826">
              <v:shape style="position:absolute;left:10764;top:594;width:2;height:826" coordorigin="10764,594" coordsize="0,826" path="m10764,594l10764,1419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t_maze_01.txt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ing: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71" w:lineRule="exact"/>
        <w:ind w:left="2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./pla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n.sh</w:t>
      </w:r>
      <w:r>
        <w:rPr>
          <w:rFonts w:ascii="Times New Roman" w:hAnsi="Times New Roman" w:cs="Times New Roman" w:eastAsia="Times New Roman"/>
          <w:spacing w:val="-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01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4" w:after="0" w:line="274" w:lineRule="exact"/>
        <w:ind w:left="111" w:right="51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appe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format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algorithm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knows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here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73.358005pt;height:133.66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242" w:lineRule="auto"/>
        <w:ind w:left="111" w:right="30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ote: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A*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logic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hile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runni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actual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74" w:lineRule="exact"/>
        <w:ind w:left="111" w:right="22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A*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calculate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5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printe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ole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shown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line="274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20" w:h="16840"/>
          <w:pgMar w:top="1060" w:bottom="280" w:left="1020" w:right="1040"/>
        </w:sectPr>
      </w:pPr>
    </w:p>
    <w:p>
      <w:pPr>
        <w:spacing w:before="70" w:after="0" w:line="267" w:lineRule="exact"/>
        <w:ind w:left="226" w:right="-20"/>
        <w:jc w:val="left"/>
        <w:rPr>
          <w:rFonts w:ascii="Consolas" w:hAnsi="Consolas" w:cs="Consolas" w:eastAsia="Consolas"/>
          <w:sz w:val="24"/>
          <w:szCs w:val="24"/>
        </w:rPr>
      </w:pPr>
      <w:r>
        <w:rPr/>
        <w:pict>
          <v:group style="position:absolute;margin-left:56.244202pt;margin-top:57.173969pt;width:482.5pt;height:217.78pt;mso-position-horizontal-relative:page;mso-position-vertical-relative:page;z-index:-3683" coordorigin="1125,1143" coordsize="9650,4356">
            <v:group style="position:absolute;left:1131;top:1149;width:9638;height:2" coordorigin="1131,1149" coordsize="9638,2">
              <v:shape style="position:absolute;left:1131;top:1149;width:9638;height:2" coordorigin="1131,1149" coordsize="9638,0" path="m1131,1149l10769,1149e" filled="f" stroked="t" strokeweight=".580pt" strokecolor="#000000">
                <v:path arrowok="t"/>
              </v:shape>
            </v:group>
            <v:group style="position:absolute;left:1135;top:1154;width:2;height:4334" coordorigin="1135,1154" coordsize="2,4334">
              <v:shape style="position:absolute;left:1135;top:1154;width:2;height:4334" coordorigin="1135,1154" coordsize="0,4334" path="m1135,1154l1135,5488e" filled="f" stroked="t" strokeweight=".580pt" strokecolor="#000000">
                <v:path arrowok="t"/>
              </v:shape>
            </v:group>
            <v:group style="position:absolute;left:1131;top:5493;width:9638;height:2" coordorigin="1131,5493" coordsize="9638,2">
              <v:shape style="position:absolute;left:1131;top:5493;width:9638;height:2" coordorigin="1131,5493" coordsize="9638,0" path="m1131,5493l10769,5493e" filled="f" stroked="t" strokeweight=".580pt" strokecolor="#000000">
                <v:path arrowok="t"/>
              </v:shape>
            </v:group>
            <v:group style="position:absolute;left:10764;top:1154;width:2;height:4334" coordorigin="10764,1154" coordsize="2,4334">
              <v:shape style="position:absolute;left:10764;top:1154;width:2;height:4334" coordorigin="10764,1154" coordsize="0,4334" path="m10764,1154l10764,5488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spacing w:val="0"/>
          <w:w w:val="100"/>
          <w:position w:val="0"/>
          <w:sz w:val="24"/>
          <w:szCs w:val="24"/>
        </w:rPr>
        <w:t>--</w:t>
      </w:r>
      <w:r>
        <w:rPr>
          <w:rFonts w:ascii="Consolas" w:hAnsi="Consolas" w:cs="Consolas" w:eastAsia="Consolas"/>
          <w:spacing w:val="36"/>
          <w:w w:val="100"/>
          <w:position w:val="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0"/>
          <w:sz w:val="24"/>
          <w:szCs w:val="24"/>
        </w:rPr>
        <w:t>Path</w:t>
      </w:r>
      <w:r>
        <w:rPr>
          <w:rFonts w:ascii="Consolas" w:hAnsi="Consolas" w:cs="Consolas" w:eastAsia="Consolas"/>
          <w:spacing w:val="60"/>
          <w:w w:val="100"/>
          <w:position w:val="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position w:val="0"/>
          <w:sz w:val="24"/>
          <w:szCs w:val="24"/>
        </w:rPr>
        <w:t>--</w:t>
      </w:r>
      <w:r>
        <w:rPr>
          <w:rFonts w:ascii="Consolas" w:hAnsi="Consolas" w:cs="Consolas" w:eastAsia="Consolas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jc w:val="left"/>
        <w:tblInd w:w="3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3" w:hRule="exact"/>
        </w:trPr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40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1" w:hRule="exact"/>
        </w:trPr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40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71" w:hRule="exact"/>
        </w:trPr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71" w:lineRule="exact"/>
              <w:ind w:left="40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71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71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71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71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71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71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71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71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71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71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69" w:hRule="exact"/>
        </w:trPr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40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69" w:hRule="exact"/>
        </w:trPr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40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71" w:hRule="exact"/>
        </w:trPr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40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864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,*,W,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71" w:hRule="exact"/>
        </w:trPr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40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864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,N,W,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3" w:hRule="exact"/>
        </w:trPr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40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864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0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24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,N,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72" w:right="-20"/>
              <w:jc w:val="left"/>
              <w:rPr>
                <w:rFonts w:ascii="Consolas" w:hAnsi="Consolas" w:cs="Consolas" w:eastAsia="Consolas"/>
                <w:sz w:val="24"/>
                <w:szCs w:val="24"/>
              </w:rPr>
            </w:pPr>
            <w:r>
              <w:rPr>
                <w:rFonts w:ascii="Consolas" w:hAnsi="Consolas" w:cs="Consolas" w:eastAsia="Consolas"/>
                <w:spacing w:val="0"/>
                <w:w w:val="109"/>
                <w:position w:val="1"/>
                <w:sz w:val="24"/>
                <w:szCs w:val="24"/>
              </w:rPr>
              <w:t>,</w:t>
            </w:r>
            <w:r>
              <w:rPr>
                <w:rFonts w:ascii="Consolas" w:hAnsi="Consolas" w:cs="Consolas" w:eastAsia="Consolas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</w:tbl>
    <w:p>
      <w:pPr>
        <w:spacing w:before="0" w:after="0" w:line="254" w:lineRule="exact"/>
        <w:ind w:left="332" w:right="6069"/>
        <w:jc w:val="center"/>
        <w:rPr>
          <w:rFonts w:ascii="Consolas" w:hAnsi="Consolas" w:cs="Consolas" w:eastAsia="Consolas"/>
          <w:sz w:val="24"/>
          <w:szCs w:val="24"/>
        </w:rPr>
      </w:pP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position w:val="1"/>
          <w:sz w:val="24"/>
          <w:szCs w:val="24"/>
        </w:rPr>
        <w:t>,N,W,W,W</w:t>
      </w:r>
      <w:r>
        <w:rPr>
          <w:rFonts w:ascii="Consolas" w:hAnsi="Consolas" w:cs="Consolas" w:eastAsia="Consolas"/>
          <w:spacing w:val="0"/>
          <w:w w:val="100"/>
          <w:position w:val="0"/>
          <w:sz w:val="24"/>
          <w:szCs w:val="24"/>
        </w:rPr>
      </w:r>
    </w:p>
    <w:p>
      <w:pPr>
        <w:spacing w:before="0" w:after="0" w:line="269" w:lineRule="exact"/>
        <w:ind w:left="226" w:right="6071"/>
        <w:jc w:val="both"/>
        <w:rPr>
          <w:rFonts w:ascii="Consolas" w:hAnsi="Consolas" w:cs="Consolas" w:eastAsia="Consolas"/>
          <w:sz w:val="24"/>
          <w:szCs w:val="24"/>
        </w:rPr>
      </w:pP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E,S,</w:t>
      </w:r>
      <w:r>
        <w:rPr>
          <w:rFonts w:ascii="Consolas" w:hAnsi="Consolas" w:cs="Consolas" w:eastAsia="Consolas"/>
          <w:spacing w:val="60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,E,E,S,</w:t>
      </w:r>
      <w:r>
        <w:rPr>
          <w:rFonts w:ascii="Consolas" w:hAnsi="Consolas" w:cs="Consolas" w:eastAsia="Consolas"/>
          <w:spacing w:val="95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position w:val="1"/>
          <w:sz w:val="24"/>
          <w:szCs w:val="24"/>
        </w:rPr>
        <w:t>,N</w:t>
      </w:r>
      <w:r>
        <w:rPr>
          <w:rFonts w:ascii="Consolas" w:hAnsi="Consolas" w:cs="Consolas" w:eastAsia="Consolas"/>
          <w:spacing w:val="0"/>
          <w:w w:val="100"/>
          <w:position w:val="0"/>
          <w:sz w:val="24"/>
          <w:szCs w:val="24"/>
        </w:rPr>
      </w:r>
    </w:p>
    <w:p>
      <w:pPr>
        <w:spacing w:before="2" w:after="0" w:line="229" w:lineRule="auto"/>
        <w:ind w:left="226" w:right="6065"/>
        <w:jc w:val="both"/>
        <w:rPr>
          <w:rFonts w:ascii="Consolas" w:hAnsi="Consolas" w:cs="Consolas" w:eastAsia="Consolas"/>
          <w:sz w:val="24"/>
          <w:szCs w:val="24"/>
        </w:rPr>
      </w:pPr>
      <w:r>
        <w:rPr>
          <w:rFonts w:ascii="Consolas" w:hAnsi="Consolas" w:cs="Consolas" w:eastAsia="Consolas"/>
          <w:spacing w:val="0"/>
          <w:w w:val="100"/>
          <w:sz w:val="24"/>
          <w:szCs w:val="24"/>
        </w:rPr>
        <w:t>N,S,</w:t>
      </w:r>
      <w:r>
        <w:rPr>
          <w:rFonts w:ascii="Consolas" w:hAnsi="Consolas" w:cs="Consolas" w:eastAsia="Consolas"/>
          <w:spacing w:val="60"/>
          <w:w w:val="10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sz w:val="24"/>
          <w:szCs w:val="24"/>
        </w:rPr>
        <w:t>,N,</w:t>
      </w:r>
      <w:r>
        <w:rPr>
          <w:rFonts w:ascii="Consolas" w:hAnsi="Consolas" w:cs="Consolas" w:eastAsia="Consolas"/>
          <w:spacing w:val="48"/>
          <w:w w:val="10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sz w:val="24"/>
          <w:szCs w:val="24"/>
        </w:rPr>
        <w:t>,E,S,</w:t>
      </w:r>
      <w:r>
        <w:rPr>
          <w:rFonts w:ascii="Consolas" w:hAnsi="Consolas" w:cs="Consolas" w:eastAsia="Consolas"/>
          <w:spacing w:val="71"/>
          <w:w w:val="10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,N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sz w:val="24"/>
          <w:szCs w:val="24"/>
        </w:rPr>
        <w:t>N,E,E,E,N,</w:t>
      </w:r>
      <w:r>
        <w:rPr>
          <w:rFonts w:ascii="Consolas" w:hAnsi="Consolas" w:cs="Consolas" w:eastAsia="Consolas"/>
          <w:spacing w:val="131"/>
          <w:w w:val="10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sz w:val="24"/>
          <w:szCs w:val="24"/>
        </w:rPr>
        <w:t>,</w:t>
      </w:r>
      <w:r>
        <w:rPr>
          <w:rFonts w:ascii="Consolas" w:hAnsi="Consolas" w:cs="Consolas" w:eastAsia="Consolas"/>
          <w:spacing w:val="24"/>
          <w:w w:val="10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,E,E,E,E,N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sz w:val="24"/>
          <w:szCs w:val="24"/>
        </w:rPr>
        <w:t>Path</w:t>
      </w:r>
      <w:r>
        <w:rPr>
          <w:rFonts w:ascii="Consolas" w:hAnsi="Consolas" w:cs="Consolas" w:eastAsia="Consolas"/>
          <w:spacing w:val="60"/>
          <w:w w:val="10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sz w:val="24"/>
          <w:szCs w:val="24"/>
        </w:rPr>
        <w:t>Length:</w:t>
      </w:r>
      <w:r>
        <w:rPr>
          <w:rFonts w:ascii="Consolas" w:hAnsi="Consolas" w:cs="Consolas" w:eastAsia="Consolas"/>
          <w:spacing w:val="95"/>
          <w:w w:val="10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30</w:t>
      </w:r>
      <w:r>
        <w:rPr>
          <w:rFonts w:ascii="Consolas" w:hAnsi="Consolas" w:cs="Consolas" w:eastAsia="Consolas"/>
          <w:spacing w:val="0"/>
          <w:w w:val="100"/>
          <w:sz w:val="24"/>
          <w:szCs w:val="24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9" w:after="0" w:line="242" w:lineRule="auto"/>
        <w:ind w:left="111" w:right="23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returne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teeri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movement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rs.</w:t>
      </w:r>
      <w:r>
        <w:rPr>
          <w:rFonts w:ascii="Times New Roman" w:hAnsi="Times New Roman" w:cs="Times New Roman" w:eastAsia="Times New Roman"/>
          <w:spacing w:val="5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applie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tart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minimum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74" w:lineRule="exact"/>
        <w:ind w:left="111" w:right="5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19pt;margin-top:41.149990pt;width:482.50001pt;height:285.220pt;mso-position-horizontal-relative:page;mso-position-vertical-relative:paragraph;z-index:-3682" coordorigin="1125,823" coordsize="9650,5704">
            <v:group style="position:absolute;left:1131;top:829;width:9638;height:2" coordorigin="1131,829" coordsize="9638,2">
              <v:shape style="position:absolute;left:1131;top:829;width:9638;height:2" coordorigin="1131,829" coordsize="9638,0" path="m1131,829l10769,829e" filled="f" stroked="t" strokeweight=".580pt" strokecolor="#000000">
                <v:path arrowok="t"/>
              </v:shape>
            </v:group>
            <v:group style="position:absolute;left:1135;top:834;width:2;height:5683" coordorigin="1135,834" coordsize="2,5683">
              <v:shape style="position:absolute;left:1135;top:834;width:2;height:5683" coordorigin="1135,834" coordsize="0,5683" path="m1135,834l1135,6517e" filled="f" stroked="t" strokeweight=".580pt" strokecolor="#000000">
                <v:path arrowok="t"/>
              </v:shape>
            </v:group>
            <v:group style="position:absolute;left:1131;top:6522;width:9638;height:2" coordorigin="1131,6522" coordsize="9638,2">
              <v:shape style="position:absolute;left:1131;top:6522;width:9638;height:2" coordorigin="1131,6522" coordsize="9638,0" path="m1131,6522l10769,6522e" filled="f" stroked="t" strokeweight=".580pt" strokecolor="#000000">
                <v:path arrowok="t"/>
              </v:shape>
            </v:group>
            <v:group style="position:absolute;left:10764;top:834;width:2;height:5683" coordorigin="10764,834" coordsize="2,5683">
              <v:shape style="position:absolute;left:10764;top:834;width:2;height:5683" coordorigin="10764,834" coordsize="0,5683" path="m10764,834l10764,6517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ample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shown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01.</w:t>
      </w:r>
      <w:r>
        <w:rPr>
          <w:rFonts w:ascii="Times New Roman" w:hAnsi="Times New Roman" w:cs="Times New Roman" w:eastAsia="Times New Roman"/>
          <w:spacing w:val="5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lengt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30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actual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17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ince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up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on.</w:t>
      </w:r>
    </w:p>
    <w:p>
      <w:pPr>
        <w:spacing w:before="6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68" w:lineRule="exact"/>
        <w:ind w:left="226" w:right="7793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 w:hAnsi="Consolas" w:cs="Consolas" w:eastAsia="Consolas"/>
          <w:spacing w:val="0"/>
          <w:w w:val="100"/>
          <w:sz w:val="24"/>
          <w:szCs w:val="24"/>
        </w:rPr>
        <w:t>--</w:t>
      </w:r>
      <w:r>
        <w:rPr>
          <w:rFonts w:ascii="Consolas" w:hAnsi="Consolas" w:cs="Consolas" w:eastAsia="Consolas"/>
          <w:spacing w:val="36"/>
          <w:w w:val="10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sz w:val="24"/>
          <w:szCs w:val="24"/>
        </w:rPr>
        <w:t>Moves</w:t>
      </w:r>
      <w:r>
        <w:rPr>
          <w:rFonts w:ascii="Consolas" w:hAnsi="Consolas" w:cs="Consolas" w:eastAsia="Consolas"/>
          <w:spacing w:val="71"/>
          <w:w w:val="100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--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(F,2)</w:t>
      </w:r>
      <w:r>
        <w:rPr>
          <w:rFonts w:ascii="Consolas" w:hAnsi="Consolas" w:cs="Consolas" w:eastAsia="Consolas"/>
          <w:spacing w:val="0"/>
          <w:w w:val="100"/>
          <w:sz w:val="24"/>
          <w:szCs w:val="24"/>
        </w:rPr>
      </w:r>
    </w:p>
    <w:p>
      <w:pPr>
        <w:spacing w:before="3" w:after="0" w:line="230" w:lineRule="auto"/>
        <w:ind w:left="226" w:right="8657"/>
        <w:jc w:val="both"/>
        <w:rPr>
          <w:rFonts w:ascii="Consolas" w:hAnsi="Consolas" w:cs="Consolas" w:eastAsia="Consolas"/>
          <w:sz w:val="24"/>
          <w:szCs w:val="24"/>
        </w:rPr>
      </w:pP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(R,1)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(R,2)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(L,3)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(L,2)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(R,2)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(R,1)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(L,1)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(R,1)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(L,3)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(F,1)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(L,3)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(L,3)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(R,2)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(L,1)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(R,1)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sz w:val="24"/>
          <w:szCs w:val="24"/>
        </w:rPr>
        <w:t>(L,1)</w:t>
      </w:r>
      <w:r>
        <w:rPr>
          <w:rFonts w:ascii="Consolas" w:hAnsi="Consolas" w:cs="Consolas" w:eastAsia="Consolas"/>
          <w:spacing w:val="0"/>
          <w:w w:val="100"/>
          <w:sz w:val="24"/>
          <w:szCs w:val="24"/>
        </w:rPr>
      </w:r>
    </w:p>
    <w:p>
      <w:pPr>
        <w:spacing w:before="0" w:after="0" w:line="271" w:lineRule="exact"/>
        <w:ind w:left="226" w:right="7367"/>
        <w:jc w:val="both"/>
        <w:rPr>
          <w:rFonts w:ascii="Consolas" w:hAnsi="Consolas" w:cs="Consolas" w:eastAsia="Consolas"/>
          <w:sz w:val="24"/>
          <w:szCs w:val="24"/>
        </w:rPr>
      </w:pP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#</w:t>
      </w:r>
      <w:r>
        <w:rPr>
          <w:rFonts w:ascii="Consolas" w:hAnsi="Consolas" w:cs="Consolas" w:eastAsia="Consolas"/>
          <w:spacing w:val="24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of</w:t>
      </w:r>
      <w:r>
        <w:rPr>
          <w:rFonts w:ascii="Consolas" w:hAnsi="Consolas" w:cs="Consolas" w:eastAsia="Consolas"/>
          <w:spacing w:val="36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0"/>
          <w:position w:val="1"/>
          <w:sz w:val="24"/>
          <w:szCs w:val="24"/>
        </w:rPr>
        <w:t>Moves:</w:t>
      </w:r>
      <w:r>
        <w:rPr>
          <w:rFonts w:ascii="Consolas" w:hAnsi="Consolas" w:cs="Consolas" w:eastAsia="Consolas"/>
          <w:spacing w:val="83"/>
          <w:w w:val="100"/>
          <w:position w:val="1"/>
          <w:sz w:val="24"/>
          <w:szCs w:val="24"/>
        </w:rPr>
        <w:t> </w:t>
      </w:r>
      <w:r>
        <w:rPr>
          <w:rFonts w:ascii="Consolas" w:hAnsi="Consolas" w:cs="Consolas" w:eastAsia="Consolas"/>
          <w:spacing w:val="0"/>
          <w:w w:val="109"/>
          <w:position w:val="1"/>
          <w:sz w:val="24"/>
          <w:szCs w:val="24"/>
        </w:rPr>
        <w:t>17</w:t>
      </w:r>
      <w:r>
        <w:rPr>
          <w:rFonts w:ascii="Consolas" w:hAnsi="Consolas" w:cs="Consolas" w:eastAsia="Consolas"/>
          <w:spacing w:val="0"/>
          <w:w w:val="100"/>
          <w:position w:val="0"/>
          <w:sz w:val="24"/>
          <w:szCs w:val="24"/>
        </w:rPr>
      </w:r>
    </w:p>
    <w:p>
      <w:pPr>
        <w:spacing w:line="271" w:lineRule="exact" w:after="0"/>
        <w:jc w:val="both"/>
        <w:rPr>
          <w:rFonts w:ascii="Consolas" w:hAnsi="Consolas" w:cs="Consolas" w:eastAsia="Consolas"/>
          <w:sz w:val="24"/>
          <w:szCs w:val="24"/>
        </w:rPr>
        <w:sectPr>
          <w:pgSz w:w="11920" w:h="16840"/>
          <w:pgMar w:top="1340" w:bottom="280" w:left="1020" w:right="1220"/>
        </w:sectPr>
      </w:pPr>
    </w:p>
    <w:p>
      <w:pPr>
        <w:spacing w:before="68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Re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f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t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Ro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b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-8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Co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ll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s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2" w:lineRule="auto"/>
        <w:ind w:left="111" w:right="59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.p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define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declare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interact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sub-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pecific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logic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implementati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explore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maze: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820" w:val="left"/>
        </w:tabs>
        <w:spacing w:before="0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Con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oller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_Exp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lorati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</w:p>
    <w:p>
      <w:pPr>
        <w:tabs>
          <w:tab w:pos="820" w:val="left"/>
        </w:tabs>
        <w:spacing w:before="15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Con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oller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_Random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Controller_Explorati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implement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tabs>
          <w:tab w:pos="820" w:val="left"/>
        </w:tabs>
        <w:spacing w:before="15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Con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oller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_D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adEnd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Controller_Random</w:t>
      </w:r>
      <w:r>
        <w:rPr>
          <w:rFonts w:ascii="Times New Roman" w:hAnsi="Times New Roman" w:cs="Times New Roman" w:eastAsia="Times New Roman"/>
          <w:spacing w:val="-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detecti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</w:p>
    <w:p>
      <w:pPr>
        <w:tabs>
          <w:tab w:pos="820" w:val="left"/>
        </w:tabs>
        <w:spacing w:before="21" w:after="0" w:line="274" w:lineRule="exact"/>
        <w:ind w:left="831" w:right="4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Con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oller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_Coun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r_D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bette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exploration/expa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avoi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oops</w:t>
      </w:r>
    </w:p>
    <w:p>
      <w:pPr>
        <w:tabs>
          <w:tab w:pos="820" w:val="left"/>
        </w:tabs>
        <w:spacing w:before="23" w:after="0" w:line="274" w:lineRule="exact"/>
        <w:ind w:left="831" w:right="23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Con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oller_He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ri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b/>
          <w:bCs/>
          <w:spacing w:val="-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Controller_Counte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decide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poss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ible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74" w:lineRule="exact"/>
        <w:ind w:left="111" w:right="50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internall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itche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calculate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mappe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7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820" w:val="left"/>
        </w:tabs>
        <w:spacing w:before="0" w:after="0" w:line="274" w:lineRule="exact"/>
        <w:ind w:left="831" w:right="492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Con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oller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_Exp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loitati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ptimal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get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informati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tructure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Ro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b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t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19pt;margin-top:27.713112pt;width:482.50001pt;height:42.58pt;mso-position-horizontal-relative:page;mso-position-vertical-relative:paragraph;z-index:-3681" coordorigin="1125,554" coordsize="9650,852">
            <v:group style="position:absolute;left:1131;top:560;width:9638;height:2" coordorigin="1131,560" coordsize="9638,2">
              <v:shape style="position:absolute;left:1131;top:560;width:9638;height:2" coordorigin="1131,560" coordsize="9638,0" path="m1131,560l10769,560e" filled="f" stroked="t" strokeweight=".580pt" strokecolor="#000000">
                <v:path arrowok="t"/>
              </v:shape>
            </v:group>
            <v:group style="position:absolute;left:1135;top:565;width:2;height:830" coordorigin="1135,565" coordsize="2,830">
              <v:shape style="position:absolute;left:1135;top:565;width:2;height:830" coordorigin="1135,565" coordsize="0,830" path="m1135,565l1135,1395e" filled="f" stroked="t" strokeweight=".580pt" strokecolor="#000000">
                <v:path arrowok="t"/>
              </v:shape>
            </v:group>
            <v:group style="position:absolute;left:1131;top:1400;width:9638;height:2" coordorigin="1131,1400" coordsize="9638,2">
              <v:shape style="position:absolute;left:1131;top:1400;width:9638;height:2" coordorigin="1131,1400" coordsize="9638,0" path="m1131,1400l10769,1400e" filled="f" stroked="t" strokeweight=".580pt" strokecolor="#000000">
                <v:path arrowok="t"/>
              </v:shape>
            </v:group>
            <v:group style="position:absolute;left:10764;top:565;width:2;height:830" coordorigin="10764,565" coordsize="2,830">
              <v:shape style="position:absolute;left:10764;top:565;width:2;height:830" coordorigin="10764,565" coordsize="0,830" path="m10764,565l10764,1395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71" w:lineRule="exact"/>
        <w:ind w:left="188" w:right="217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./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run.sh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&lt;controller_name&gt;</w:t>
      </w:r>
      <w:r>
        <w:rPr>
          <w:rFonts w:ascii="Times New Roman" w:hAnsi="Times New Roman" w:cs="Times New Roman" w:eastAsia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&lt;maze_number&gt;</w:t>
      </w:r>
      <w:r>
        <w:rPr>
          <w:rFonts w:ascii="Times New Roman" w:hAnsi="Times New Roman" w:cs="Times New Roman" w:eastAsia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(&lt;tick_interval_i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n_s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onds</w:t>
      </w:r>
      <w:r>
        <w:rPr>
          <w:rFonts w:ascii="Times New Roman" w:hAnsi="Times New Roman" w:cs="Times New Roman" w:eastAsia="Times New Roman"/>
          <w:spacing w:val="0"/>
          <w:w w:val="99"/>
          <w:position w:val="0"/>
          <w:sz w:val="24"/>
          <w:szCs w:val="24"/>
        </w:rPr>
        <w:t>&gt;)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9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19pt;margin-top:29.163113pt;width:482.50001pt;height:42.34pt;mso-position-horizontal-relative:page;mso-position-vertical-relative:paragraph;z-index:-3680" coordorigin="1125,583" coordsize="9650,847">
            <v:group style="position:absolute;left:1131;top:589;width:9638;height:2" coordorigin="1131,589" coordsize="9638,2">
              <v:shape style="position:absolute;left:1131;top:589;width:9638;height:2" coordorigin="1131,589" coordsize="9638,0" path="m1131,589l10769,589e" filled="f" stroked="t" strokeweight=".580pt" strokecolor="#000000">
                <v:path arrowok="t"/>
              </v:shape>
            </v:group>
            <v:group style="position:absolute;left:1135;top:594;width:2;height:826" coordorigin="1135,594" coordsize="2,826">
              <v:shape style="position:absolute;left:1135;top:594;width:2;height:826" coordorigin="1135,594" coordsize="0,826" path="m1135,594l1135,1419e" filled="f" stroked="t" strokeweight=".580pt" strokecolor="#000000">
                <v:path arrowok="t"/>
              </v:shape>
            </v:group>
            <v:group style="position:absolute;left:1131;top:1424;width:9638;height:2" coordorigin="1131,1424" coordsize="9638,2">
              <v:shape style="position:absolute;left:1131;top:1424;width:9638;height:2" coordorigin="1131,1424" coordsize="9638,0" path="m1131,1424l10769,1424e" filled="f" stroked="t" strokeweight=".580pt" strokecolor="#000000">
                <v:path arrowok="t"/>
              </v:shape>
            </v:group>
            <v:group style="position:absolute;left:10764;top:594;width:2;height:826" coordorigin="10764,594" coordsize="2,826">
              <v:shape style="position:absolute;left:10764;top:594;width:2;height:826" coordorigin="10764,594" coordsize="0,826" path="m10764,594l10764,1419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example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02: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71" w:lineRule="exact"/>
        <w:ind w:left="2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./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run.sh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02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4" w:after="0" w:line="274" w:lineRule="exact"/>
        <w:ind w:left="111" w:right="24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19pt;margin-top:42.849995pt;width:482.50001pt;height:42.58pt;mso-position-horizontal-relative:page;mso-position-vertical-relative:paragraph;z-index:-3679" coordorigin="1125,857" coordsize="9650,852">
            <v:group style="position:absolute;left:1131;top:863;width:9638;height:2" coordorigin="1131,863" coordsize="9638,2">
              <v:shape style="position:absolute;left:1131;top:863;width:9638;height:2" coordorigin="1131,863" coordsize="9638,0" path="m1131,863l10769,863e" filled="f" stroked="t" strokeweight=".580pt" strokecolor="#000000">
                <v:path arrowok="t"/>
              </v:shape>
            </v:group>
            <v:group style="position:absolute;left:1135;top:868;width:2;height:830" coordorigin="1135,868" coordsize="2,830">
              <v:shape style="position:absolute;left:1135;top:868;width:2;height:830" coordorigin="1135,868" coordsize="0,830" path="m1135,868l1135,1698e" filled="f" stroked="t" strokeweight=".580pt" strokecolor="#000000">
                <v:path arrowok="t"/>
              </v:shape>
            </v:group>
            <v:group style="position:absolute;left:1131;top:1703;width:9638;height:2" coordorigin="1131,1703" coordsize="9638,2">
              <v:shape style="position:absolute;left:1131;top:1703;width:9638;height:2" coordorigin="1131,1703" coordsize="9638,0" path="m1131,1703l10769,1703e" filled="f" stroked="t" strokeweight=".580pt" strokecolor="#000000">
                <v:path arrowok="t"/>
              </v:shape>
            </v:group>
            <v:group style="position:absolute;left:10764;top:868;width:2;height:830" coordorigin="10764,868" coordsize="2,830">
              <v:shape style="position:absolute;left:10764;top:868;width:2;height:830" coordorigin="10764,868" coordsize="0,830" path="m10764,868l10764,1698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debuggi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purpos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peci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fy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onds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p.</w:t>
      </w:r>
      <w:r>
        <w:rPr>
          <w:rFonts w:ascii="Times New Roman" w:hAnsi="Times New Roman" w:cs="Times New Roman" w:eastAsia="Times New Roman"/>
          <w:spacing w:val="5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dds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actuall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age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71" w:lineRule="exact"/>
        <w:ind w:left="2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./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run.sh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02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9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name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820" w:val="left"/>
        </w:tabs>
        <w:spacing w:before="0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tabs>
          <w:tab w:pos="820" w:val="left"/>
        </w:tabs>
        <w:spacing w:before="15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</w:p>
    <w:p>
      <w:pPr>
        <w:tabs>
          <w:tab w:pos="820" w:val="left"/>
        </w:tabs>
        <w:spacing w:before="15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</w:p>
    <w:p>
      <w:pPr>
        <w:tabs>
          <w:tab w:pos="820" w:val="left"/>
        </w:tabs>
        <w:spacing w:before="20" w:after="0" w:line="240" w:lineRule="auto"/>
        <w:ind w:left="4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0"/>
          <w:w w:val="131"/>
          <w:sz w:val="24"/>
          <w:szCs w:val="24"/>
        </w:rPr>
        <w:t>•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20" w:h="16840"/>
          <w:pgMar w:top="1060" w:bottom="280" w:left="1020" w:right="1220"/>
        </w:sectPr>
      </w:pPr>
    </w:p>
    <w:p>
      <w:pPr>
        <w:spacing w:before="56" w:after="0" w:line="240" w:lineRule="auto"/>
        <w:ind w:left="4143" w:right="3871"/>
        <w:jc w:val="center"/>
        <w:rPr>
          <w:rFonts w:ascii="Arial" w:hAnsi="Arial" w:cs="Arial" w:eastAsia="Arial"/>
          <w:sz w:val="43"/>
          <w:szCs w:val="43"/>
        </w:rPr>
      </w:pPr>
      <w:r>
        <w:rPr>
          <w:rFonts w:ascii="Arial" w:hAnsi="Arial" w:cs="Arial" w:eastAsia="Arial"/>
          <w:spacing w:val="2"/>
          <w:w w:val="101"/>
          <w:sz w:val="43"/>
          <w:szCs w:val="43"/>
        </w:rPr>
        <w:t>Re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s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u</w:t>
      </w:r>
      <w:r>
        <w:rPr>
          <w:rFonts w:ascii="Arial" w:hAnsi="Arial" w:cs="Arial" w:eastAsia="Arial"/>
          <w:spacing w:val="1"/>
          <w:w w:val="101"/>
          <w:sz w:val="43"/>
          <w:szCs w:val="43"/>
        </w:rPr>
        <w:t>l</w:t>
      </w:r>
      <w:r>
        <w:rPr>
          <w:rFonts w:ascii="Arial" w:hAnsi="Arial" w:cs="Arial" w:eastAsia="Arial"/>
          <w:spacing w:val="1"/>
          <w:w w:val="101"/>
          <w:sz w:val="43"/>
          <w:szCs w:val="43"/>
        </w:rPr>
        <w:t>t</w:t>
      </w:r>
      <w:r>
        <w:rPr>
          <w:rFonts w:ascii="Arial" w:hAnsi="Arial" w:cs="Arial" w:eastAsia="Arial"/>
          <w:spacing w:val="0"/>
          <w:w w:val="101"/>
          <w:sz w:val="43"/>
          <w:szCs w:val="43"/>
        </w:rPr>
        <w:t>s</w:t>
      </w:r>
      <w:r>
        <w:rPr>
          <w:rFonts w:ascii="Arial" w:hAnsi="Arial" w:cs="Arial" w:eastAsia="Arial"/>
          <w:spacing w:val="0"/>
          <w:w w:val="100"/>
          <w:sz w:val="43"/>
          <w:szCs w:val="4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Mo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i/>
          <w:spacing w:val="-8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v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u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i/>
          <w:spacing w:val="-13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i/>
          <w:spacing w:val="-4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-9"/>
          <w:w w:val="100"/>
          <w:sz w:val="28"/>
          <w:szCs w:val="28"/>
        </w:rPr>
        <w:t>V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n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Op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spacing w:val="-10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v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s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mea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ure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A*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h.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8" w:hRule="exact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1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maze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3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ngth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17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Requi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Move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3" w:hRule="exact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471" w:right="44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01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1" w:right="84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2" w:right="84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</w:t>
            </w:r>
          </w:p>
        </w:tc>
      </w:tr>
      <w:tr>
        <w:trPr>
          <w:trHeight w:val="288" w:hRule="exact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40" w:lineRule="auto"/>
              <w:ind w:left="471" w:right="44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02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40" w:lineRule="auto"/>
              <w:ind w:left="861" w:right="84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40" w:lineRule="auto"/>
              <w:ind w:left="862" w:right="84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23</w:t>
            </w:r>
          </w:p>
        </w:tc>
      </w:tr>
      <w:tr>
        <w:trPr>
          <w:trHeight w:val="288" w:hRule="exact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471" w:right="44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03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1" w:right="84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49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2" w:right="84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</w:t>
            </w:r>
          </w:p>
        </w:tc>
      </w:tr>
    </w:tbl>
    <w:p>
      <w:pPr>
        <w:spacing w:before="0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30" w:after="0" w:line="278" w:lineRule="exact"/>
        <w:ind w:left="111" w:right="2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above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numbe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achieve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100%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mappi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coverage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implementati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position w:val="11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spacing w:val="18"/>
          <w:w w:val="100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run.</w:t>
      </w:r>
    </w:p>
    <w:p>
      <w:pPr>
        <w:spacing w:before="2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19pt;margin-top:19.793135pt;width:482.50001pt;height:354.1pt;mso-position-horizontal-relative:page;mso-position-vertical-relative:paragraph;z-index:-3678" coordorigin="1125,396" coordsize="9650,7082">
            <v:group style="position:absolute;left:1131;top:402;width:9638;height:2" coordorigin="1131,402" coordsize="9638,2">
              <v:shape style="position:absolute;left:1131;top:402;width:9638;height:2" coordorigin="1131,402" coordsize="9638,0" path="m1131,402l10769,402e" filled="f" stroked="t" strokeweight=".580pt" strokecolor="#000000">
                <v:path arrowok="t"/>
              </v:shape>
            </v:group>
            <v:group style="position:absolute;left:1135;top:406;width:2;height:7061" coordorigin="1135,406" coordsize="2,7061">
              <v:shape style="position:absolute;left:1135;top:406;width:2;height:7061" coordorigin="1135,406" coordsize="0,7061" path="m1135,406l1135,7467e" filled="f" stroked="t" strokeweight=".580pt" strokecolor="#000000">
                <v:path arrowok="t"/>
              </v:shape>
            </v:group>
            <v:group style="position:absolute;left:1131;top:7472;width:9638;height:2" coordorigin="1131,7472" coordsize="9638,2">
              <v:shape style="position:absolute;left:1131;top:7472;width:9638;height:2" coordorigin="1131,7472" coordsize="9638,0" path="m1131,7472l10769,7472e" filled="f" stroked="t" strokeweight=".580pt" strokecolor="#000000">
                <v:path arrowok="t"/>
              </v:shape>
            </v:group>
            <v:group style="position:absolute;left:10764;top:406;width:2;height:7061" coordorigin="10764,406" coordsize="2,7061">
              <v:shape style="position:absolute;left:10764;top:406;width:2;height:7061" coordorigin="10764,406" coordsize="0,7061" path="m10764,406l10764,7467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01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pt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l</w:t>
      </w:r>
      <w:r>
        <w:rPr>
          <w:rFonts w:ascii="Times New Roman" w:hAnsi="Times New Roman" w:cs="Times New Roman" w:eastAsia="Times New Roman"/>
          <w:spacing w:val="-6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ove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40" w:after="0" w:line="240" w:lineRule="auto"/>
        <w:ind w:left="226" w:right="837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Pat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h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--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7224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7224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7224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7224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7224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7224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,*,W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7224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7224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1" w:after="0" w:line="229" w:lineRule="auto"/>
        <w:ind w:left="226" w:right="7123" w:firstLine="9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,N,W,W,W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,N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,N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N,E,E,E,N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79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,E,E,E,E,N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40" w:lineRule="auto"/>
        <w:ind w:left="226" w:right="789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Pat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h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Length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!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30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182" w:lineRule="exact"/>
        <w:ind w:left="226" w:right="8275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Move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s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--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(F,2)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1" w:lineRule="exact"/>
        <w:ind w:left="226" w:right="885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230" w:lineRule="auto"/>
        <w:ind w:left="226" w:right="8851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178" w:lineRule="exact"/>
        <w:ind w:left="226" w:right="7992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#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o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f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Moves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!</w:t>
      </w:r>
      <w:r>
        <w:rPr>
          <w:rFonts w:ascii="Consolas" w:hAnsi="Consolas" w:cs="Consolas" w:eastAsia="Consolas"/>
          <w:spacing w:val="51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17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9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alternate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lengt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(=30).</w:t>
      </w:r>
      <w:r>
        <w:rPr>
          <w:rFonts w:ascii="Times New Roman" w:hAnsi="Times New Roman" w:cs="Times New Roman" w:eastAsia="Times New Roman"/>
          <w:spacing w:val="5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above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electe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A*</w:t>
      </w:r>
    </w:p>
    <w:p>
      <w:pPr>
        <w:spacing w:before="2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preference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traight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addi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extra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left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74" w:lineRule="exact"/>
        <w:ind w:left="111" w:right="5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example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lengt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30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numbe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20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wors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ps.</w:t>
      </w:r>
    </w:p>
    <w:p>
      <w:pPr>
        <w:spacing w:line="274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20" w:h="16840"/>
          <w:pgMar w:top="1080" w:bottom="280" w:left="1020" w:right="1280"/>
        </w:sectPr>
      </w:pPr>
    </w:p>
    <w:p>
      <w:pPr>
        <w:spacing w:before="9" w:after="0" w:line="190" w:lineRule="exact"/>
        <w:jc w:val="left"/>
        <w:rPr>
          <w:sz w:val="19"/>
          <w:szCs w:val="19"/>
        </w:rPr>
      </w:pPr>
      <w:r>
        <w:rPr/>
        <w:pict>
          <v:group style="position:absolute;margin-left:56.244202pt;margin-top:77.093971pt;width:482.5pt;height:379.06pt;mso-position-horizontal-relative:page;mso-position-vertical-relative:page;z-index:-3677" coordorigin="1125,1542" coordsize="9650,7581">
            <v:group style="position:absolute;left:1131;top:1548;width:9638;height:2" coordorigin="1131,1548" coordsize="9638,2">
              <v:shape style="position:absolute;left:1131;top:1548;width:9638;height:2" coordorigin="1131,1548" coordsize="9638,0" path="m1131,1548l10769,1548e" filled="f" stroked="t" strokeweight=".580pt" strokecolor="#000000">
                <v:path arrowok="t"/>
              </v:shape>
            </v:group>
            <v:group style="position:absolute;left:1135;top:1552;width:2;height:7560" coordorigin="1135,1552" coordsize="2,7560">
              <v:shape style="position:absolute;left:1135;top:1552;width:2;height:7560" coordorigin="1135,1552" coordsize="0,7560" path="m1135,1552l1135,9112e" filled="f" stroked="t" strokeweight=".580pt" strokecolor="#000000">
                <v:path arrowok="t"/>
              </v:shape>
            </v:group>
            <v:group style="position:absolute;left:1131;top:9117;width:9638;height:2" coordorigin="1131,9117" coordsize="9638,2">
              <v:shape style="position:absolute;left:1131;top:9117;width:9638;height:2" coordorigin="1131,9117" coordsize="9638,0" path="m1131,9117l10769,9117e" filled="f" stroked="t" strokeweight=".580pt" strokecolor="#000000">
                <v:path arrowok="t"/>
              </v:shape>
            </v:group>
            <v:group style="position:absolute;left:10764;top:1552;width:2;height:7560" coordorigin="10764,1552" coordsize="2,7560">
              <v:shape style="position:absolute;left:10764;top:1552;width:2;height:7560" coordorigin="10764,1552" coordsize="0,7560" path="m10764,1552l10764,9112e" filled="f" stroked="t" strokeweight=".58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6.24419pt;margin-top:495.653961pt;width:482.50001pt;height:286.17998pt;mso-position-horizontal-relative:page;mso-position-vertical-relative:page;z-index:-3676" coordorigin="1125,9913" coordsize="9650,5724">
            <v:group style="position:absolute;left:1131;top:9919;width:9638;height:2" coordorigin="1131,9919" coordsize="9638,2">
              <v:shape style="position:absolute;left:1131;top:9919;width:9638;height:2" coordorigin="1131,9919" coordsize="9638,0" path="m1131,9919l10769,9919e" filled="f" stroked="t" strokeweight=".580pt" strokecolor="#000000">
                <v:path arrowok="t"/>
              </v:shape>
            </v:group>
            <v:group style="position:absolute;left:1135;top:9924;width:2;height:5702" coordorigin="1135,9924" coordsize="2,5702">
              <v:shape style="position:absolute;left:1135;top:9924;width:2;height:5702" coordorigin="1135,9924" coordsize="0,5702" path="m1135,9924l1135,15626e" filled="f" stroked="t" strokeweight=".580pt" strokecolor="#000000">
                <v:path arrowok="t"/>
              </v:shape>
            </v:group>
            <v:group style="position:absolute;left:1131;top:15631;width:9638;height:2" coordorigin="1131,15631" coordsize="9638,2">
              <v:shape style="position:absolute;left:1131;top:15631;width:9638;height:2" coordorigin="1131,15631" coordsize="9638,0" path="m1131,15631l10769,15631e" filled="f" stroked="t" strokeweight=".580pt" strokecolor="#000000">
                <v:path arrowok="t"/>
              </v:shape>
            </v:group>
            <v:group style="position:absolute;left:10764;top:9924;width:2;height:5702" coordorigin="10764,9924" coordsize="2,5702">
              <v:shape style="position:absolute;left:10764;top:9924;width:2;height:5702" coordorigin="10764,9924" coordsize="0,5702" path="m10764,9924l10764,15626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40" w:after="0" w:line="240" w:lineRule="auto"/>
        <w:ind w:left="226" w:right="797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Pat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h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--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6824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6824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6824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,E,E,E,N,S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8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6824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1" w:after="0" w:line="230" w:lineRule="auto"/>
        <w:ind w:left="226" w:right="6820" w:firstLine="9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E,E,S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51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,*,W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,E,S,N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40" w:lineRule="auto"/>
        <w:ind w:left="226" w:right="749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Pat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h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Length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!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30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182" w:lineRule="exact"/>
        <w:ind w:left="226" w:right="7875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Move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s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--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1" w:lineRule="exact"/>
        <w:ind w:left="226" w:right="845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1" w:after="0" w:line="230" w:lineRule="auto"/>
        <w:ind w:left="226" w:right="8451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178" w:lineRule="exact"/>
        <w:ind w:left="226" w:right="7592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#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o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f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Moves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!</w:t>
      </w:r>
      <w:r>
        <w:rPr>
          <w:rFonts w:ascii="Consolas" w:hAnsi="Consolas" w:cs="Consolas" w:eastAsia="Consolas"/>
          <w:spacing w:val="51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20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9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0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pt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l</w:t>
      </w:r>
      <w:r>
        <w:rPr>
          <w:rFonts w:ascii="Times New Roman" w:hAnsi="Times New Roman" w:cs="Times New Roman" w:eastAsia="Times New Roman"/>
          <w:spacing w:val="-6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ove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40" w:after="0" w:line="240" w:lineRule="auto"/>
        <w:ind w:left="226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Pat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h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--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,S,W,W,W,W,W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,S,W,W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1" w:after="0" w:line="230" w:lineRule="auto"/>
        <w:ind w:left="226" w:right="6339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E,E,E,S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65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,*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,N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,N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,E,N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,N,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,E,E,E,S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72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,N,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,E,E,N,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,E,E,N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40" w:lineRule="auto"/>
        <w:ind w:left="226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Pat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h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Length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!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43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182" w:lineRule="exact"/>
        <w:ind w:left="226" w:right="7875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Move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s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--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1" w:lineRule="exact"/>
        <w:ind w:left="226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230" w:lineRule="auto"/>
        <w:ind w:left="226" w:right="8451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line="230" w:lineRule="auto" w:after="0"/>
        <w:jc w:val="both"/>
        <w:rPr>
          <w:rFonts w:ascii="Consolas" w:hAnsi="Consolas" w:cs="Consolas" w:eastAsia="Consolas"/>
          <w:sz w:val="16"/>
          <w:szCs w:val="16"/>
        </w:rPr>
        <w:sectPr>
          <w:headerReference w:type="even" r:id="rId9"/>
          <w:pgSz w:w="11920" w:h="16840"/>
          <w:pgMar w:header="1172" w:footer="0" w:top="1400" w:bottom="280" w:left="1020" w:right="1680"/>
        </w:sectPr>
      </w:pPr>
    </w:p>
    <w:p>
      <w:pPr>
        <w:spacing w:before="78" w:after="0" w:line="230" w:lineRule="auto"/>
        <w:ind w:left="226" w:right="8851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178" w:lineRule="exact"/>
        <w:ind w:left="226" w:right="7992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#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o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f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Moves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!</w:t>
      </w:r>
      <w:r>
        <w:rPr>
          <w:rFonts w:ascii="Consolas" w:hAnsi="Consolas" w:cs="Consolas" w:eastAsia="Consolas"/>
          <w:spacing w:val="51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23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9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202pt;margin-top:-163.076889pt;width:482.5pt;height:144.82pt;mso-position-horizontal-relative:page;mso-position-vertical-relative:paragraph;z-index:-3675" coordorigin="1125,-3262" coordsize="9650,2896">
            <v:group style="position:absolute;left:1131;top:-3256;width:9638;height:2" coordorigin="1131,-3256" coordsize="9638,2">
              <v:shape style="position:absolute;left:1131;top:-3256;width:9638;height:2" coordorigin="1131,-3256" coordsize="9638,0" path="m1131,-3256l10769,-3256e" filled="f" stroked="t" strokeweight=".580pt" strokecolor="#000000">
                <v:path arrowok="t"/>
              </v:shape>
            </v:group>
            <v:group style="position:absolute;left:1135;top:-3251;width:2;height:2875" coordorigin="1135,-3251" coordsize="2,2875">
              <v:shape style="position:absolute;left:1135;top:-3251;width:2;height:2875" coordorigin="1135,-3251" coordsize="0,2875" path="m1135,-3251l1135,-376e" filled="f" stroked="t" strokeweight=".580pt" strokecolor="#000000">
                <v:path arrowok="t"/>
              </v:shape>
            </v:group>
            <v:group style="position:absolute;left:1131;top:-371;width:9638;height:2" coordorigin="1131,-371" coordsize="9638,2">
              <v:shape style="position:absolute;left:1131;top:-371;width:9638;height:2" coordorigin="1131,-371" coordsize="9638,0" path="m1131,-371l10769,-371e" filled="f" stroked="t" strokeweight=".580pt" strokecolor="#000000">
                <v:path arrowok="t"/>
              </v:shape>
            </v:group>
            <v:group style="position:absolute;left:10764;top:-3251;width:2;height:2875" coordorigin="10764,-3251" coordsize="2,2875">
              <v:shape style="position:absolute;left:10764;top:-3251;width:2;height:2875" coordorigin="10764,-3251" coordsize="0,2875" path="m10764,-3251l10764,-376e" filled="f" stroked="t" strokeweight=".58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6.24419pt;margin-top:21.243103pt;width:482.02001pt;height:466.18pt;mso-position-horizontal-relative:page;mso-position-vertical-relative:paragraph;z-index:-3674" coordorigin="1125,425" coordsize="9640,9324">
            <v:group style="position:absolute;left:1131;top:431;width:9629;height:2" coordorigin="1131,431" coordsize="9629,2">
              <v:shape style="position:absolute;left:1131;top:431;width:9629;height:2" coordorigin="1131,431" coordsize="9629,0" path="m1131,431l10759,431e" filled="f" stroked="t" strokeweight=".580pt" strokecolor="#000000">
                <v:path arrowok="t"/>
              </v:shape>
            </v:group>
            <v:group style="position:absolute;left:1135;top:435;width:2;height:9302" coordorigin="1135,435" coordsize="2,9302">
              <v:shape style="position:absolute;left:1135;top:435;width:2;height:9302" coordorigin="1135,435" coordsize="0,9302" path="m1135,435l1135,9738e" filled="f" stroked="t" strokeweight=".580pt" strokecolor="#000000">
                <v:path arrowok="t"/>
              </v:shape>
            </v:group>
            <v:group style="position:absolute;left:1131;top:9743;width:9629;height:2" coordorigin="1131,9743" coordsize="9629,2">
              <v:shape style="position:absolute;left:1131;top:9743;width:9629;height:2" coordorigin="1131,9743" coordsize="9629,0" path="m1131,9743l10759,9743e" filled="f" stroked="t" strokeweight=".580pt" strokecolor="#000000">
                <v:path arrowok="t"/>
              </v:shape>
            </v:group>
            <v:group style="position:absolute;left:10755;top:435;width:2;height:9302" coordorigin="10755,435" coordsize="2,9302">
              <v:shape style="position:absolute;left:10755;top:435;width:2;height:9302" coordorigin="10755,435" coordsize="0,9302" path="m10755,435l10755,9738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03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pt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l</w:t>
      </w:r>
      <w:r>
        <w:rPr>
          <w:rFonts w:ascii="Times New Roman" w:hAnsi="Times New Roman" w:cs="Times New Roman" w:eastAsia="Times New Roman"/>
          <w:spacing w:val="-6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ove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40" w:after="0" w:line="240" w:lineRule="auto"/>
        <w:ind w:left="226" w:right="837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Pat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h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--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226" w:right="645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7"/>
          <w:sz w:val="16"/>
          <w:szCs w:val="16"/>
        </w:rPr>
        <w:t>E,E,E,E,E,E,E,S</w:t>
      </w:r>
      <w:r>
        <w:rPr>
          <w:rFonts w:ascii="Consolas" w:hAnsi="Consolas" w:cs="Consolas" w:eastAsia="Consolas"/>
          <w:spacing w:val="0"/>
          <w:w w:val="107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7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230" w:lineRule="auto"/>
        <w:ind w:left="226" w:right="6451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,E,E,E,E,S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8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,E,E,S,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,S,W,W,W,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,*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,N,W,W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N,W,W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51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E,E,N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51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40" w:lineRule="auto"/>
        <w:ind w:left="226" w:right="789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Pat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h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Length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!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49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178" w:lineRule="exact"/>
        <w:ind w:left="226" w:right="8275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Move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s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--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5" w:after="0" w:line="230" w:lineRule="auto"/>
        <w:ind w:left="226" w:right="8851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178" w:lineRule="exact"/>
        <w:ind w:left="226" w:right="7992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#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o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f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Moves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!</w:t>
      </w:r>
      <w:r>
        <w:rPr>
          <w:rFonts w:ascii="Consolas" w:hAnsi="Consolas" w:cs="Consolas" w:eastAsia="Consolas"/>
          <w:spacing w:val="51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25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9" w:after="0" w:line="240" w:lineRule="auto"/>
        <w:ind w:left="111" w:right="5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n,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ferent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numbe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example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lengt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45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horte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above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25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).</w:t>
      </w:r>
      <w:r>
        <w:rPr>
          <w:rFonts w:ascii="Times New Roman" w:hAnsi="Times New Roman" w:cs="Times New Roman" w:eastAsia="Times New Roman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numbe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words,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left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phys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ical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10"/>
          <w:pgSz w:w="11920" w:h="16840"/>
          <w:pgMar w:header="0" w:footer="0" w:top="1060" w:bottom="280" w:left="1020" w:right="1280"/>
        </w:sectPr>
      </w:pPr>
    </w:p>
    <w:p>
      <w:pPr>
        <w:spacing w:before="0" w:after="0" w:line="200" w:lineRule="exact"/>
        <w:jc w:val="left"/>
        <w:rPr>
          <w:sz w:val="20"/>
          <w:szCs w:val="20"/>
        </w:rPr>
      </w:pPr>
      <w:r>
        <w:rPr/>
        <w:pict>
          <v:group style="position:absolute;margin-left:56.24419pt;margin-top:84.773972pt;width:482.50001pt;height:433.54pt;mso-position-horizontal-relative:page;mso-position-vertical-relative:page;z-index:-3673" coordorigin="1125,1695" coordsize="9650,8671">
            <v:group style="position:absolute;left:1131;top:1701;width:9638;height:2" coordorigin="1131,1701" coordsize="9638,2">
              <v:shape style="position:absolute;left:1131;top:1701;width:9638;height:2" coordorigin="1131,1701" coordsize="9638,0" path="m1131,1701l10769,1701e" filled="f" stroked="t" strokeweight=".580pt" strokecolor="#000000">
                <v:path arrowok="t"/>
              </v:shape>
            </v:group>
            <v:group style="position:absolute;left:1135;top:1706;width:2;height:8650" coordorigin="1135,1706" coordsize="2,8650">
              <v:shape style="position:absolute;left:1135;top:1706;width:2;height:8650" coordorigin="1135,1706" coordsize="0,8650" path="m1135,1706l1135,10356e" filled="f" stroked="t" strokeweight=".580pt" strokecolor="#000000">
                <v:path arrowok="t"/>
              </v:shape>
            </v:group>
            <v:group style="position:absolute;left:1131;top:10360;width:9638;height:2" coordorigin="1131,10360" coordsize="9638,2">
              <v:shape style="position:absolute;left:1131;top:10360;width:9638;height:2" coordorigin="1131,10360" coordsize="9638,0" path="m1131,10360l10769,10360e" filled="f" stroked="t" strokeweight=".580pt" strokecolor="#000000">
                <v:path arrowok="t"/>
              </v:shape>
            </v:group>
            <v:group style="position:absolute;left:10764;top:1706;width:2;height:8650" coordorigin="10764,1706" coordsize="2,8650">
              <v:shape style="position:absolute;left:10764;top:1706;width:2;height:8650" coordorigin="10764,1706" coordsize="0,8650" path="m10764,1706l10764,10356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40" w:after="0" w:line="240" w:lineRule="auto"/>
        <w:ind w:left="226" w:right="797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Pat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h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--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6440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6440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6440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6440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,S,W,W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6440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6440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,S,W,W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6440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,*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6343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,N,W,W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6343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,E,N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230" w:lineRule="auto"/>
        <w:ind w:left="226" w:right="6435" w:firstLine="9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,N,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E,E,S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51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,E,E,E,S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72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,N,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,E,E,N,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,S,W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,E,E,N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,E,E,E,N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72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40" w:lineRule="auto"/>
        <w:ind w:left="226" w:right="7496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Pat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h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Length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!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45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178" w:lineRule="exact"/>
        <w:ind w:left="226" w:right="7875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Move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s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--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5" w:after="0" w:line="230" w:lineRule="auto"/>
        <w:ind w:left="226" w:right="8451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40" w:lineRule="auto"/>
        <w:ind w:left="226" w:right="7592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#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o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f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Moves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!</w:t>
      </w:r>
      <w:r>
        <w:rPr>
          <w:rFonts w:ascii="Consolas" w:hAnsi="Consolas" w:cs="Consolas" w:eastAsia="Consolas"/>
          <w:spacing w:val="51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25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line="240" w:lineRule="auto" w:after="0"/>
        <w:jc w:val="both"/>
        <w:rPr>
          <w:rFonts w:ascii="Consolas" w:hAnsi="Consolas" w:cs="Consolas" w:eastAsia="Consolas"/>
          <w:sz w:val="16"/>
          <w:szCs w:val="16"/>
        </w:rPr>
        <w:sectPr>
          <w:headerReference w:type="even" r:id="rId11"/>
          <w:pgSz w:w="11920" w:h="16840"/>
          <w:pgMar w:header="1172" w:footer="0" w:top="1400" w:bottom="280" w:left="1020" w:right="1680"/>
        </w:sectPr>
      </w:pPr>
    </w:p>
    <w:p>
      <w:pPr>
        <w:spacing w:before="68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spacing w:val="-10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spacing w:val="-4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De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-En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spacing w:val="-1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cont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rol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s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4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ons.</w:t>
      </w:r>
      <w:r>
        <w:rPr>
          <w:rFonts w:ascii="Times New Roman" w:hAnsi="Times New Roman" w:cs="Times New Roman" w:eastAsia="Times New Roman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h,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ferent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outcome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oreove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ook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10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trial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ult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evaluate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average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numbe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7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spacing w:val="-10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Co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ll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r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7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ys.</w:t>
      </w:r>
      <w:r>
        <w:rPr>
          <w:rFonts w:ascii="Times New Roman" w:hAnsi="Times New Roman" w:cs="Times New Roman" w:eastAsia="Times New Roman"/>
          <w:spacing w:val="4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ize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increa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ucce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down.</w:t>
      </w:r>
      <w:r>
        <w:rPr>
          <w:rFonts w:ascii="Times New Roman" w:hAnsi="Times New Roman" w:cs="Times New Roman" w:eastAsia="Times New Roman"/>
          <w:spacing w:val="5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left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recognize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-w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repeatedl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ove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examini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detail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became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evident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logic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pent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hs.</w:t>
      </w:r>
      <w:r>
        <w:rPr>
          <w:rFonts w:ascii="Times New Roman" w:hAnsi="Times New Roman" w:cs="Times New Roman" w:eastAsia="Times New Roman"/>
          <w:spacing w:val="5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ote: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average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exclude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rows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=No.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01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9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2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3" w:after="0" w:line="240" w:lineRule="auto"/>
              <w:ind w:left="1225" w:right="120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1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1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1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4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3" w:after="0" w:line="240" w:lineRule="auto"/>
              <w:ind w:left="1257" w:right="123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1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1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1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4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31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16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5" w:after="0" w:line="240" w:lineRule="auto"/>
              <w:ind w:left="13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3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29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3" w:right="29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831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95.14%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44.767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3" w:right="29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210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66.67%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34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21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28.067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3" w:right="29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111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38.19%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34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21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24.767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3" w:right="29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108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43.06%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21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24.667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3" w:right="29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179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56.25%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23.033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3" w:right="29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638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89.58%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38.333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3" w:right="29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4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60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36.11%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32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19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21.067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3" w:right="29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2" w:right="28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6" w:right="35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3" w:right="29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256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72.92%%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36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22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30.600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53" w:right="23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2" w:right="28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6" w:right="35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5" w:after="0" w:line="240" w:lineRule="auto"/>
              <w:ind w:left="12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Av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1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299.125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60.71%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9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32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6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19.375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29.413</w:t>
            </w:r>
          </w:p>
        </w:tc>
      </w:tr>
    </w:tbl>
    <w:p>
      <w:pPr>
        <w:spacing w:before="5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9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sz w:val="24"/>
          <w:szCs w:val="24"/>
        </w:rPr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02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0" w:hRule="exact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" w:after="0" w:line="220" w:lineRule="exac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4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Trial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84" w:right="126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52" w:right="122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" w:after="0" w:line="220" w:lineRule="exac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30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84" w:hRule="exact"/>
        </w:trPr>
        <w:tc>
          <w:tcPr>
            <w:tcW w:w="8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1" w:after="0" w:line="240" w:lineRule="auto"/>
              <w:ind w:left="232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1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1" w:after="0" w:line="240" w:lineRule="auto"/>
              <w:ind w:left="22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1" w:after="0" w:line="240" w:lineRule="auto"/>
              <w:ind w:left="303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182" w:lineRule="exact"/>
              <w:ind w:left="294" w:right="272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98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99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  <w:p>
            <w:pPr>
              <w:spacing w:before="0" w:after="0" w:line="180" w:lineRule="exact"/>
              <w:ind w:left="211" w:right="189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98"/>
                <w:sz w:val="16"/>
                <w:szCs w:val="16"/>
              </w:rPr>
              <w:t>Le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99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99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99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1" w:after="0" w:line="240" w:lineRule="auto"/>
              <w:ind w:left="347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2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1" w:right="28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399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86.22%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3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1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39.367</w:t>
            </w:r>
          </w:p>
        </w:tc>
      </w:tr>
      <w:tr>
        <w:trPr>
          <w:trHeight w:val="360" w:hRule="exact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1" w:right="28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52.55%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3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1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36.800</w:t>
            </w:r>
          </w:p>
        </w:tc>
      </w:tr>
      <w:tr>
        <w:trPr>
          <w:trHeight w:val="360" w:hRule="exact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1" w:right="28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55.61%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3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1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39.667</w:t>
            </w:r>
          </w:p>
        </w:tc>
      </w:tr>
      <w:tr>
        <w:trPr>
          <w:trHeight w:val="360" w:hRule="exact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1" w:right="28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50.51%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3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1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38.433</w:t>
            </w:r>
          </w:p>
        </w:tc>
      </w:tr>
      <w:tr>
        <w:trPr>
          <w:trHeight w:val="360" w:hRule="exact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1" w:right="28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3" w:right="28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34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1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9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1" w:right="28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3" w:right="28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34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1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9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1" w:right="28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737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72.45%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3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1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49.633</w:t>
            </w:r>
          </w:p>
        </w:tc>
      </w:tr>
      <w:tr>
        <w:trPr>
          <w:trHeight w:val="360" w:hRule="exact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1" w:right="28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805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89.29%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3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1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49.900</w:t>
            </w:r>
          </w:p>
        </w:tc>
      </w:tr>
      <w:tr>
        <w:trPr>
          <w:trHeight w:val="360" w:hRule="exact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1" w:right="28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3" w:right="28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34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1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9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51" w:right="22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3" w:right="28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34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8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1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9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5" w:hRule="exact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80" w:after="0" w:line="240" w:lineRule="auto"/>
              <w:ind w:left="12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Av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1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60.00%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437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67.77%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8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60.00%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3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45.33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27.67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42.300</w:t>
            </w:r>
          </w:p>
        </w:tc>
      </w:tr>
    </w:tbl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12"/>
          <w:pgSz w:w="11920" w:h="16840"/>
          <w:pgMar w:header="0" w:footer="0" w:top="1060" w:bottom="280" w:left="1020" w:right="1180"/>
        </w:sectPr>
      </w:pPr>
    </w:p>
    <w:p>
      <w:pPr>
        <w:spacing w:before="62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03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0" w:hRule="exact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7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5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Trial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29" w:right="120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4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57" w:right="123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7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4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3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83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16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5" w:after="0" w:line="240" w:lineRule="auto"/>
              <w:ind w:left="13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83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29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7" w:right="28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6" w:right="35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7" w:right="28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6" w:right="35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7" w:right="28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6" w:right="35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618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84.38%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26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46.667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7" w:right="28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6" w:right="35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7" w:right="28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6" w:right="35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7" w:right="28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6" w:right="35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8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226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53.12%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63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36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43.600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361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66.41%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49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26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38.100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54" w:right="22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519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75.78%%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31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48.367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5" w:after="0" w:line="240" w:lineRule="auto"/>
              <w:ind w:left="128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Av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431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67.97%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9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53.5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8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29.75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44.184</w:t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23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De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-En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spacing w:val="-1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Cont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rol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r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19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avoi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hs.</w:t>
      </w:r>
      <w:r>
        <w:rPr>
          <w:rFonts w:ascii="Times New Roman" w:hAnsi="Times New Roman" w:cs="Times New Roman" w:eastAsia="Times New Roman"/>
          <w:spacing w:val="5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ult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ucce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highe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till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fail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due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choice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mappi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coverage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lightl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highe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</w:p>
    <w:p>
      <w:pPr>
        <w:spacing w:before="7" w:after="0" w:line="274" w:lineRule="exact"/>
        <w:ind w:left="111" w:right="3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oo.</w:t>
      </w:r>
      <w:r>
        <w:rPr>
          <w:rFonts w:ascii="Times New Roman" w:hAnsi="Times New Roman" w:cs="Times New Roman" w:eastAsia="Times New Roman"/>
          <w:spacing w:val="5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eve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highe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coverage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bette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1"/>
          <w:w w:val="100"/>
          <w:position w:val="11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position w:val="11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spacing w:val="18"/>
          <w:w w:val="100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run,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indicati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nee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ds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bette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logic</w:t>
      </w:r>
      <w:r>
        <w:rPr>
          <w:rFonts w:ascii="Times New Roman" w:hAnsi="Times New Roman" w:cs="Times New Roman" w:eastAsia="Times New Roman"/>
          <w:spacing w:val="-5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randoml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8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anderi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  <w:t>.</w:t>
      </w:r>
    </w:p>
    <w:p>
      <w:pPr>
        <w:spacing w:before="4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74" w:lineRule="exact"/>
        <w:ind w:left="111" w:right="33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obs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erve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pent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oops.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9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avoi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hrough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agai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agai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n.</w:t>
      </w:r>
    </w:p>
    <w:p>
      <w:pPr>
        <w:spacing w:before="3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sz w:val="24"/>
          <w:szCs w:val="24"/>
        </w:rPr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01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0" w:hRule="exact"/>
        </w:trPr>
        <w:tc>
          <w:tcPr>
            <w:tcW w:w="8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4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91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3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53" w:right="122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3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45" w:right="122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7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1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152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80" w:after="0" w:line="240" w:lineRule="auto"/>
              <w:ind w:left="128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78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2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62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38.89%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32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34.133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282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81.25%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23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32.467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426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81.94%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31.267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227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81.25%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23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30.633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545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92.36%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35.233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267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66.67%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25.967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147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56.25%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38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22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26.967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137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60.42%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38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29.633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972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97.92%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49.467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49" w:right="22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258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76.39%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29.667</w:t>
            </w:r>
          </w:p>
        </w:tc>
      </w:tr>
      <w:tr>
        <w:trPr>
          <w:trHeight w:val="365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80" w:after="0" w:line="240" w:lineRule="auto"/>
              <w:ind w:left="12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Av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100.00%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332.300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73.33%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100.00%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6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35.00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5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21.400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32.543</w:t>
            </w:r>
          </w:p>
        </w:tc>
      </w:tr>
    </w:tbl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even" r:id="rId13"/>
          <w:pgSz w:w="11920" w:h="16840"/>
          <w:pgMar w:header="0" w:footer="0" w:top="1340" w:bottom="280" w:left="1020" w:right="1040"/>
        </w:sectPr>
      </w:pPr>
    </w:p>
    <w:p>
      <w:pPr>
        <w:spacing w:before="62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02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0" w:hRule="exact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95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23" w:right="119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61" w:right="123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7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5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3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15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30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5" w:after="0" w:line="240" w:lineRule="auto"/>
              <w:ind w:left="13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440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67.86%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45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39.733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180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50.51%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49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31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37.067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533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79.59%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43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42.833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827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91.33%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47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28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55.633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7" w:right="28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7" w:right="35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97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41.33%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61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36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39.300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517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82.14%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43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44.300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7" w:right="28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7" w:right="35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490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59.18%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43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28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44.400</w:t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54" w:right="22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7" w:right="28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7" w:right="35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7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99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5" w:after="0" w:line="240" w:lineRule="auto"/>
              <w:ind w:left="128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Av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70.00%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4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440.571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67.42%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9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70.00%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47.29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28.571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43.324</w:t>
            </w:r>
          </w:p>
        </w:tc>
      </w:tr>
    </w:tbl>
    <w:p>
      <w:pPr>
        <w:spacing w:before="0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9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03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0" w:hRule="exact"/>
        </w:trPr>
        <w:tc>
          <w:tcPr>
            <w:tcW w:w="8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4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91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3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53" w:right="122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3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45" w:right="122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7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1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152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80" w:after="0" w:line="240" w:lineRule="auto"/>
              <w:ind w:left="128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78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2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348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69.53%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59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42.667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178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48.83%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57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33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39.000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188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39.45%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49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28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34.333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913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85.55%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55.500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333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59.77%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29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40.167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584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85.16%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28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47.533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703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85.55%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26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49.500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473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76.56%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29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44.833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9" w:right="2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305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58.59%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59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41.233</w:t>
            </w:r>
          </w:p>
        </w:tc>
      </w:tr>
      <w:tr>
        <w:trPr>
          <w:trHeight w:val="360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49" w:right="22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676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87.89%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6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5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29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51.600</w:t>
            </w:r>
          </w:p>
        </w:tc>
      </w:tr>
      <w:tr>
        <w:trPr>
          <w:trHeight w:val="365" w:hRule="exact"/>
        </w:trPr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80" w:after="0" w:line="240" w:lineRule="auto"/>
              <w:ind w:left="12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Av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100.00%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470.100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7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69.69%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1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100.00%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46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53.40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5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28.900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44.637</w:t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23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De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-En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spacing w:val="-1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Cont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rol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-1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Pa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-5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2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21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I’ve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experimente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negative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movement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idea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left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nds.</w:t>
      </w:r>
      <w:r>
        <w:rPr>
          <w:rFonts w:ascii="Times New Roman" w:hAnsi="Times New Roman" w:cs="Times New Roman" w:eastAsia="Times New Roman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idea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afte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obs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ervi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og.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eithe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left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h,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limiti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maximum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</w:p>
    <w:p>
      <w:pPr>
        <w:spacing w:before="2" w:after="0" w:line="240" w:lineRule="auto"/>
        <w:ind w:left="111" w:right="5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actuall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bette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left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like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original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5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h,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maximum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directional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explorati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fective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14"/>
          <w:pgSz w:w="11920" w:h="16840"/>
          <w:pgMar w:header="0" w:footer="0" w:top="1340" w:bottom="280" w:left="1020" w:right="1040"/>
        </w:sectPr>
      </w:pPr>
    </w:p>
    <w:p>
      <w:pPr>
        <w:spacing w:before="86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Co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u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-11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spacing w:val="-4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He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u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s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ic</w:t>
      </w:r>
      <w:r>
        <w:rPr>
          <w:rFonts w:ascii="Arial" w:hAnsi="Arial" w:cs="Arial" w:eastAsia="Arial"/>
          <w:b/>
          <w:bCs/>
          <w:spacing w:val="-11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c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ll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s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74" w:lineRule="exact"/>
        <w:ind w:left="111" w:right="13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ss.</w:t>
      </w:r>
      <w:r>
        <w:rPr>
          <w:rFonts w:ascii="Times New Roman" w:hAnsi="Times New Roman" w:cs="Times New Roman" w:eastAsia="Times New Roman"/>
          <w:spacing w:val="4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ult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Therefore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trial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Coun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-11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Con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ro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ll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er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2" w:lineRule="auto"/>
        <w:ind w:left="111" w:right="30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explore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ons.</w:t>
      </w:r>
      <w:r>
        <w:rPr>
          <w:rFonts w:ascii="Times New Roman" w:hAnsi="Times New Roman" w:cs="Times New Roman" w:eastAsia="Times New Roman"/>
          <w:spacing w:val="5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coverage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gh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previ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0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02.</w:t>
      </w:r>
      <w:r>
        <w:rPr>
          <w:rFonts w:ascii="Times New Roman" w:hAnsi="Times New Roman" w:cs="Times New Roman" w:eastAsia="Times New Roman"/>
          <w:spacing w:val="5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avoidi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oops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ry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2" w:lineRule="auto"/>
        <w:ind w:left="111" w:right="65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eve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ob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03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here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explori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01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0" w:hRule="exact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95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23" w:right="119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61" w:right="123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7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5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3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15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30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5" w:after="0" w:line="240" w:lineRule="auto"/>
              <w:ind w:left="13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86.11%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32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22.733</w:t>
            </w:r>
          </w:p>
        </w:tc>
      </w:tr>
    </w:tbl>
    <w:p>
      <w:pPr>
        <w:spacing w:before="5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9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02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0" w:hRule="exact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4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95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23" w:right="119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61" w:right="123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5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3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15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30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80" w:after="0" w:line="240" w:lineRule="auto"/>
              <w:ind w:left="13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378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91.84%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45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39.667</w:t>
            </w:r>
          </w:p>
        </w:tc>
      </w:tr>
    </w:tbl>
    <w:p>
      <w:pPr>
        <w:spacing w:before="0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9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03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0" w:hRule="exact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95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23" w:right="119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61" w:right="123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7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5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3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15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30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80" w:after="0" w:line="240" w:lineRule="auto"/>
              <w:ind w:left="13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806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98.83%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51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51.933</w:t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23" w:after="0" w:line="240" w:lineRule="auto"/>
        <w:ind w:left="111" w:right="7060"/>
        <w:jc w:val="both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He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u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s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ic</w:t>
      </w:r>
      <w:r>
        <w:rPr>
          <w:rFonts w:ascii="Arial" w:hAnsi="Arial" w:cs="Arial" w:eastAsia="Arial"/>
          <w:b/>
          <w:bCs/>
          <w:spacing w:val="-11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Co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ll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r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4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guide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rds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here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480" w:lineRule="auto"/>
        <w:ind w:left="111" w:right="350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ult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bette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01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3" w:after="0" w:line="10" w:lineRule="exact"/>
        <w:jc w:val="left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0" w:hRule="exact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95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23" w:right="119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61" w:right="123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7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5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3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15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30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5" w:after="0" w:line="240" w:lineRule="auto"/>
              <w:ind w:left="13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103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54.17%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34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18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21.500</w:t>
            </w:r>
          </w:p>
        </w:tc>
      </w:tr>
    </w:tbl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even" r:id="rId15"/>
          <w:pgSz w:w="11920" w:h="16840"/>
          <w:pgMar w:header="0" w:footer="0" w:top="1560" w:bottom="280" w:left="1020" w:right="1040"/>
        </w:sectPr>
      </w:pPr>
    </w:p>
    <w:p>
      <w:pPr>
        <w:spacing w:before="63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02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0" w:hRule="exact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95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23" w:right="119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61" w:right="123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5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3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15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30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80" w:after="0" w:line="240" w:lineRule="auto"/>
              <w:ind w:left="13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Le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183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68.37%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47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29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35.167</w:t>
            </w:r>
          </w:p>
        </w:tc>
      </w:tr>
    </w:tbl>
    <w:p>
      <w:pPr>
        <w:spacing w:before="5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9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03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0" w:hRule="exact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95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23" w:right="119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61" w:right="123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7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5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3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15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30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5" w:after="0" w:line="240" w:lineRule="auto"/>
              <w:ind w:left="13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109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35.55%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59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33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36.700</w:t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23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Just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f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cat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on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2" w:lineRule="auto"/>
        <w:ind w:left="111" w:right="35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performi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core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table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compare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ult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lengt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35" w:hRule="exact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9" w:after="0" w:line="260" w:lineRule="exact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maze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489" w:right="47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99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  <w:p>
            <w:pPr>
              <w:spacing w:before="2" w:after="0" w:line="240" w:lineRule="auto"/>
              <w:ind w:left="615" w:right="59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99"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4"/>
                <w:szCs w:val="24"/>
              </w:rPr>
              <w:t>ngth</w:t>
            </w:r>
            <w:r>
              <w:rPr>
                <w:rFonts w:ascii="Times New Roman" w:hAnsi="Times New Roman" w:cs="Times New Roman" w:eastAsia="Times New Roman"/>
                <w:w w:val="100"/>
                <w:sz w:val="24"/>
                <w:szCs w:val="24"/>
              </w:rPr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489" w:right="47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99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  <w:p>
            <w:pPr>
              <w:spacing w:before="2" w:after="0" w:line="240" w:lineRule="auto"/>
              <w:ind w:left="192" w:right="17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timal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99"/>
                <w:sz w:val="24"/>
                <w:szCs w:val="24"/>
              </w:rPr>
              <w:t>Move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</w:tcPr>
          <w:p>
            <w:pPr>
              <w:spacing w:before="0" w:after="0" w:line="272" w:lineRule="exact"/>
              <w:ind w:left="511" w:right="48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99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w w:val="99"/>
                <w:sz w:val="24"/>
                <w:szCs w:val="24"/>
              </w:rPr>
              <w:t>ri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w w:val="99"/>
                <w:sz w:val="24"/>
                <w:szCs w:val="24"/>
              </w:rPr>
              <w:t>tic</w:t>
            </w:r>
            <w:r>
              <w:rPr>
                <w:rFonts w:ascii="Times New Roman" w:hAnsi="Times New Roman" w:cs="Times New Roman" w:eastAsia="Times New Roman"/>
                <w:w w:val="100"/>
                <w:sz w:val="24"/>
                <w:szCs w:val="24"/>
              </w:rPr>
            </w:r>
          </w:p>
          <w:p>
            <w:pPr>
              <w:spacing w:before="0" w:after="0" w:line="274" w:lineRule="exact"/>
              <w:ind w:left="451" w:right="42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 w:eastAsia="Times New Roman"/>
                <w:b/>
                <w:bCs/>
                <w:w w:val="99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99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99"/>
                <w:sz w:val="24"/>
                <w:szCs w:val="24"/>
              </w:rPr>
              <w:t>oller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  <w:p>
            <w:pPr>
              <w:spacing w:before="2" w:after="0" w:line="240" w:lineRule="auto"/>
              <w:ind w:left="350" w:right="32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99"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ngth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</w:tcPr>
          <w:p>
            <w:pPr>
              <w:spacing w:before="0" w:after="0" w:line="272" w:lineRule="exact"/>
              <w:ind w:left="511" w:right="4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99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w w:val="99"/>
                <w:sz w:val="24"/>
                <w:szCs w:val="24"/>
              </w:rPr>
              <w:t>ri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w w:val="99"/>
                <w:sz w:val="24"/>
                <w:szCs w:val="24"/>
              </w:rPr>
              <w:t>tic</w:t>
            </w:r>
            <w:r>
              <w:rPr>
                <w:rFonts w:ascii="Times New Roman" w:hAnsi="Times New Roman" w:cs="Times New Roman" w:eastAsia="Times New Roman"/>
                <w:w w:val="100"/>
                <w:sz w:val="24"/>
                <w:szCs w:val="24"/>
              </w:rPr>
            </w:r>
          </w:p>
          <w:p>
            <w:pPr>
              <w:spacing w:before="0" w:after="0" w:line="274" w:lineRule="exact"/>
              <w:ind w:left="451" w:right="42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 w:eastAsia="Times New Roman"/>
                <w:b/>
                <w:bCs/>
                <w:w w:val="99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99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99"/>
                <w:sz w:val="24"/>
                <w:szCs w:val="24"/>
              </w:rPr>
              <w:t>oller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  <w:p>
            <w:pPr>
              <w:spacing w:before="2" w:after="0" w:line="240" w:lineRule="auto"/>
              <w:ind w:left="653" w:right="63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99"/>
                <w:sz w:val="24"/>
                <w:szCs w:val="24"/>
              </w:rPr>
              <w:t>Move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w w:val="100"/>
                <w:sz w:val="24"/>
                <w:szCs w:val="24"/>
              </w:rPr>
            </w:r>
          </w:p>
        </w:tc>
      </w:tr>
      <w:tr>
        <w:trPr>
          <w:trHeight w:val="288" w:hRule="exact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471" w:right="44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01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1" w:right="84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2" w:right="84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17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7" w:right="8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34</w:t>
            </w:r>
          </w:p>
        </w:tc>
        <w:tc>
          <w:tcPr>
            <w:tcW w:w="2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7" w:right="84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18</w:t>
            </w:r>
          </w:p>
        </w:tc>
      </w:tr>
      <w:tr>
        <w:trPr>
          <w:trHeight w:val="283" w:hRule="exact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471" w:right="44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02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1" w:right="84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2" w:right="84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7" w:right="8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47</w:t>
            </w:r>
          </w:p>
        </w:tc>
        <w:tc>
          <w:tcPr>
            <w:tcW w:w="2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7" w:right="84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29</w:t>
            </w:r>
          </w:p>
        </w:tc>
      </w:tr>
      <w:tr>
        <w:trPr>
          <w:trHeight w:val="288" w:hRule="exact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471" w:right="44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03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1" w:right="84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49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2" w:right="84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</w:t>
            </w:r>
          </w:p>
        </w:tc>
        <w:tc>
          <w:tcPr>
            <w:tcW w:w="2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7" w:right="8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59</w:t>
            </w:r>
          </w:p>
        </w:tc>
        <w:tc>
          <w:tcPr>
            <w:tcW w:w="2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867" w:right="84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33</w:t>
            </w:r>
          </w:p>
        </w:tc>
      </w:tr>
    </w:tbl>
    <w:p>
      <w:pPr>
        <w:spacing w:before="0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9" w:after="0" w:line="242" w:lineRule="auto"/>
        <w:ind w:left="111" w:right="22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ny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yet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achieve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good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run.</w:t>
      </w:r>
    </w:p>
    <w:p>
      <w:pPr>
        <w:spacing w:line="242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16"/>
          <w:pgSz w:w="11920" w:h="16840"/>
          <w:pgMar w:header="0" w:footer="0" w:top="1060" w:bottom="280" w:left="1020" w:right="1160"/>
        </w:sectPr>
      </w:pPr>
    </w:p>
    <w:p>
      <w:pPr>
        <w:spacing w:before="56" w:after="0" w:line="240" w:lineRule="auto"/>
        <w:ind w:left="3789" w:right="3716"/>
        <w:jc w:val="center"/>
        <w:rPr>
          <w:rFonts w:ascii="Arial" w:hAnsi="Arial" w:cs="Arial" w:eastAsia="Arial"/>
          <w:sz w:val="43"/>
          <w:szCs w:val="43"/>
        </w:rPr>
      </w:pPr>
      <w:r>
        <w:rPr>
          <w:rFonts w:ascii="Arial" w:hAnsi="Arial" w:cs="Arial" w:eastAsia="Arial"/>
          <w:spacing w:val="2"/>
          <w:w w:val="101"/>
          <w:sz w:val="43"/>
          <w:szCs w:val="43"/>
        </w:rPr>
        <w:t>Co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n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c</w:t>
      </w:r>
      <w:r>
        <w:rPr>
          <w:rFonts w:ascii="Arial" w:hAnsi="Arial" w:cs="Arial" w:eastAsia="Arial"/>
          <w:spacing w:val="1"/>
          <w:w w:val="101"/>
          <w:sz w:val="43"/>
          <w:szCs w:val="43"/>
        </w:rPr>
        <w:t>l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u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s</w:t>
      </w:r>
      <w:r>
        <w:rPr>
          <w:rFonts w:ascii="Arial" w:hAnsi="Arial" w:cs="Arial" w:eastAsia="Arial"/>
          <w:spacing w:val="1"/>
          <w:w w:val="101"/>
          <w:sz w:val="43"/>
          <w:szCs w:val="43"/>
        </w:rPr>
        <w:t>i</w:t>
      </w:r>
      <w:r>
        <w:rPr>
          <w:rFonts w:ascii="Arial" w:hAnsi="Arial" w:cs="Arial" w:eastAsia="Arial"/>
          <w:spacing w:val="2"/>
          <w:w w:val="101"/>
          <w:sz w:val="43"/>
          <w:szCs w:val="43"/>
        </w:rPr>
        <w:t>o</w:t>
      </w:r>
      <w:r>
        <w:rPr>
          <w:rFonts w:ascii="Arial" w:hAnsi="Arial" w:cs="Arial" w:eastAsia="Arial"/>
          <w:spacing w:val="0"/>
          <w:w w:val="101"/>
          <w:sz w:val="43"/>
          <w:szCs w:val="43"/>
        </w:rPr>
        <w:t>n</w:t>
      </w:r>
      <w:r>
        <w:rPr>
          <w:rFonts w:ascii="Arial" w:hAnsi="Arial" w:cs="Arial" w:eastAsia="Arial"/>
          <w:spacing w:val="0"/>
          <w:w w:val="100"/>
          <w:sz w:val="43"/>
          <w:szCs w:val="4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Free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-For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i/>
          <w:spacing w:val="-13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-9"/>
          <w:w w:val="100"/>
          <w:sz w:val="28"/>
          <w:szCs w:val="28"/>
        </w:rPr>
        <w:t>V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s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u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li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z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ti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n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poss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ible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ficult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particula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ion/goal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-s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eeki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logic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</w:p>
    <w:p>
      <w:pPr>
        <w:spacing w:before="2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came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up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aze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04)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point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shown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Ma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z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-6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0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4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(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1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6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x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1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6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)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40.651533pt;height:333.66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 w:after="0" w:line="240" w:lineRule="auto"/>
        <w:ind w:left="111" w:right="5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oops.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ry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badl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ucce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bette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good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ince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oops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bette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dom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71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position w:val="0"/>
          <w:sz w:val="24"/>
          <w:szCs w:val="24"/>
        </w:rPr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04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uri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c</w:t>
      </w:r>
      <w:r>
        <w:rPr>
          <w:rFonts w:ascii="Times New Roman" w:hAnsi="Times New Roman" w:cs="Times New Roman" w:eastAsia="Times New Roman"/>
          <w:spacing w:val="-6"/>
          <w:w w:val="100"/>
          <w:position w:val="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Cont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rol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  <w:u w:val="single" w:color="000000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0" w:hRule="exact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95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1" w:lineRule="exact"/>
              <w:ind w:left="1223" w:right="119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1" w:lineRule="exact"/>
              <w:ind w:left="1261" w:right="123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7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5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3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15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30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75" w:after="0" w:line="240" w:lineRule="auto"/>
              <w:ind w:left="13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7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4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4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4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370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4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76.17%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4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4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52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4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25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4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37.400</w:t>
            </w:r>
          </w:p>
        </w:tc>
      </w:tr>
    </w:tbl>
    <w:p>
      <w:pPr>
        <w:spacing w:before="0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9" w:after="0" w:line="242" w:lineRule="auto"/>
        <w:ind w:left="111" w:right="22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nlike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03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(109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run),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pent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370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indicati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ry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74" w:lineRule="exact"/>
        <w:ind w:left="111" w:right="56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ult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expecte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actuall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4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diagram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04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shows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wh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line="274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even" r:id="rId17"/>
          <w:pgSz w:w="11920" w:h="16840"/>
          <w:pgMar w:header="0" w:footer="0" w:top="1080" w:bottom="280" w:left="1020" w:right="1080"/>
        </w:sectPr>
      </w:pPr>
    </w:p>
    <w:p>
      <w:pPr>
        <w:spacing w:before="5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40" w:lineRule="auto"/>
        <w:ind w:left="226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Pat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h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--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,E,E,E,E,E,E,E,E,E,S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,*,W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,E,N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2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78" w:lineRule="exact"/>
        <w:ind w:left="322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3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1" w:after="0" w:line="229" w:lineRule="auto"/>
        <w:ind w:left="226" w:right="6615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E,E,E,E,E,E,N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20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,N,W,W,S,W,W,W,W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,N,W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N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,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0"/>
          <w:w w:val="108"/>
          <w:sz w:val="16"/>
          <w:szCs w:val="16"/>
        </w:rPr>
        <w:t>,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40" w:lineRule="auto"/>
        <w:ind w:left="226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Pat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h</w:t>
      </w:r>
      <w:r>
        <w:rPr>
          <w:rFonts w:ascii="Consolas" w:hAnsi="Consolas" w:cs="Consolas" w:eastAsia="Consolas"/>
          <w:spacing w:val="37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Length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!</w:t>
      </w:r>
      <w:r>
        <w:rPr>
          <w:rFonts w:ascii="Consolas" w:hAnsi="Consolas" w:cs="Consolas" w:eastAsia="Consolas"/>
          <w:spacing w:val="58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52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182" w:lineRule="exact"/>
        <w:ind w:left="226" w:right="8535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-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Move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s</w:t>
      </w:r>
      <w:r>
        <w:rPr>
          <w:rFonts w:ascii="Consolas" w:hAnsi="Consolas" w:cs="Consolas" w:eastAsia="Consolas"/>
          <w:spacing w:val="44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--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0" w:after="0" w:line="181" w:lineRule="exact"/>
        <w:ind w:left="226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(R,3)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1" w:after="0" w:line="230" w:lineRule="auto"/>
        <w:ind w:left="226" w:right="9111"/>
        <w:jc w:val="both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(F,1)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(R,3)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(R,1)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(L,2)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(L,1)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178" w:lineRule="exact"/>
        <w:ind w:left="226" w:right="-20"/>
        <w:jc w:val="left"/>
        <w:rPr>
          <w:rFonts w:ascii="Consolas" w:hAnsi="Consolas" w:cs="Consolas" w:eastAsia="Consolas"/>
          <w:sz w:val="16"/>
          <w:szCs w:val="16"/>
        </w:rPr>
      </w:pP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#</w:t>
      </w:r>
      <w:r>
        <w:rPr>
          <w:rFonts w:ascii="Consolas" w:hAnsi="Consolas" w:cs="Consolas" w:eastAsia="Consolas"/>
          <w:spacing w:val="16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o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f</w:t>
      </w:r>
      <w:r>
        <w:rPr>
          <w:rFonts w:ascii="Consolas" w:hAnsi="Consolas" w:cs="Consolas" w:eastAsia="Consolas"/>
          <w:spacing w:val="23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0"/>
          <w:sz w:val="16"/>
          <w:szCs w:val="16"/>
        </w:rPr>
        <w:t>Moves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  <w:t>!</w:t>
      </w:r>
      <w:r>
        <w:rPr>
          <w:rFonts w:ascii="Consolas" w:hAnsi="Consolas" w:cs="Consolas" w:eastAsia="Consolas"/>
          <w:spacing w:val="51"/>
          <w:w w:val="100"/>
          <w:sz w:val="16"/>
          <w:szCs w:val="16"/>
        </w:rPr>
        <w:t> </w:t>
      </w:r>
      <w:r>
        <w:rPr>
          <w:rFonts w:ascii="Consolas" w:hAnsi="Consolas" w:cs="Consolas" w:eastAsia="Consolas"/>
          <w:spacing w:val="1"/>
          <w:w w:val="108"/>
          <w:sz w:val="16"/>
          <w:szCs w:val="16"/>
        </w:rPr>
        <w:t>22</w:t>
      </w:r>
      <w:r>
        <w:rPr>
          <w:rFonts w:ascii="Consolas" w:hAnsi="Consolas" w:cs="Consolas" w:eastAsia="Consolas"/>
          <w:spacing w:val="0"/>
          <w:w w:val="100"/>
          <w:sz w:val="16"/>
          <w:szCs w:val="16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4" w:after="0" w:line="274" w:lineRule="exact"/>
        <w:ind w:left="111" w:right="14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244202pt;margin-top:-445.790009pt;width:482.5pt;height:433.54pt;mso-position-horizontal-relative:page;mso-position-vertical-relative:paragraph;z-index:-3672" coordorigin="1125,-8916" coordsize="9650,8671">
            <v:group style="position:absolute;left:1131;top:-8910;width:9638;height:2" coordorigin="1131,-8910" coordsize="9638,2">
              <v:shape style="position:absolute;left:1131;top:-8910;width:9638;height:2" coordorigin="1131,-8910" coordsize="9638,0" path="m1131,-8910l10769,-8910e" filled="f" stroked="t" strokeweight=".580pt" strokecolor="#000000">
                <v:path arrowok="t"/>
              </v:shape>
            </v:group>
            <v:group style="position:absolute;left:1135;top:-8905;width:2;height:8650" coordorigin="1135,-8905" coordsize="2,8650">
              <v:shape style="position:absolute;left:1135;top:-8905;width:2;height:8650" coordorigin="1135,-8905" coordsize="0,8650" path="m1135,-8905l1135,-256e" filled="f" stroked="t" strokeweight=".580pt" strokecolor="#000000">
                <v:path arrowok="t"/>
              </v:shape>
            </v:group>
            <v:group style="position:absolute;left:1131;top:-251;width:9638;height:2" coordorigin="1131,-251" coordsize="9638,2">
              <v:shape style="position:absolute;left:1131;top:-251;width:9638;height:2" coordorigin="1131,-251" coordsize="9638,0" path="m1131,-251l10769,-251e" filled="f" stroked="t" strokeweight=".580pt" strokecolor="#000000">
                <v:path arrowok="t"/>
              </v:shape>
            </v:group>
            <v:group style="position:absolute;left:10764;top:-8905;width:2;height:8650" coordorigin="10764,-8905" coordsize="2,8650">
              <v:shape style="position:absolute;left:10764;top:-8905;width:2;height:8650" coordorigin="10764,-8905" coordsize="0,8650" path="m10764,-8905l10764,-256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circle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round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eful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55" w:after="0" w:line="552" w:lineRule="exact"/>
        <w:ind w:left="111" w:right="103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eve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bette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maze: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04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Count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Cont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rol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  <w:u w:val="single" w:color="000000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0" w:hRule="exact"/>
        </w:trPr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95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23" w:right="119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0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0" w:after="0" w:line="305" w:lineRule="exact"/>
              <w:ind w:left="1261" w:right="123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9"/>
                <w:w w:val="100"/>
                <w:position w:val="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0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5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0" w:hRule="exact"/>
        </w:trPr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3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15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306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Go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?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80" w:after="0" w:line="240" w:lineRule="auto"/>
              <w:ind w:left="13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16"/>
                <w:szCs w:val="1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1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3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3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14" w:right="2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145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48.83%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74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right="77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31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29" w:after="0" w:line="240" w:lineRule="auto"/>
              <w:ind w:left="52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  <w:t>35.900</w:t>
            </w:r>
          </w:p>
        </w:tc>
      </w:tr>
    </w:tbl>
    <w:p>
      <w:pPr>
        <w:spacing w:before="0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9" w:after="0" w:line="240" w:lineRule="auto"/>
        <w:ind w:left="111" w:right="5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pent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145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run.</w:t>
      </w:r>
      <w:r>
        <w:rPr>
          <w:rFonts w:ascii="Times New Roman" w:hAnsi="Times New Roman" w:cs="Times New Roman" w:eastAsia="Times New Roman"/>
          <w:spacing w:val="5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wors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outperform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1" w:right="46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counte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bette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bia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advantage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heuri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tic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19"/>
          <w:pgSz w:w="11920" w:h="16840"/>
          <w:pgMar w:header="0" w:footer="0" w:top="1560" w:bottom="280" w:left="1020" w:right="1020"/>
        </w:sectPr>
      </w:pPr>
    </w:p>
    <w:p>
      <w:pPr>
        <w:spacing w:before="68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Re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f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c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n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111" w:right="7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initial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challenge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divide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problem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tackle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h.</w:t>
      </w:r>
      <w:r>
        <w:rPr>
          <w:rFonts w:ascii="Times New Roman" w:hAnsi="Times New Roman" w:cs="Times New Roman" w:eastAsia="Times New Roman"/>
          <w:spacing w:val="5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I’v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decide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eparate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A*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realize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runni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algorithm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4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I’ve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divide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enhancement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ferent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pyt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improvement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actual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Throughout</w:t>
      </w:r>
      <w:r>
        <w:rPr>
          <w:rFonts w:ascii="Times New Roman" w:hAnsi="Times New Roman" w:cs="Times New Roman" w:eastAsia="Times New Roman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comm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sks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utilit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cla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rite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imila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logic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handli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ferent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place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(i.e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teeri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nso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d).</w:t>
      </w:r>
    </w:p>
    <w:p>
      <w:pPr>
        <w:spacing w:before="6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7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next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challenge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problem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expandi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mappi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like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loopi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I’ve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adde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fective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loggi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anal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behavi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ook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potential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5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gel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trial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nd-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rror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ince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experience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olvi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problem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before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great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learni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17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inall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ficult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intere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part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mappi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hile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minimum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nlike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here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A*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earc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optimal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travel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accordingl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challenge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due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unknown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explore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d.</w:t>
      </w:r>
      <w:r>
        <w:rPr>
          <w:rFonts w:ascii="Times New Roman" w:hAnsi="Times New Roman" w:cs="Times New Roman" w:eastAsia="Times New Roman"/>
          <w:spacing w:val="5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verall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built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erie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</w:p>
    <w:p>
      <w:pPr>
        <w:spacing w:before="0" w:after="0" w:line="273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improvement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bit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bit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ithout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tructural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7" w:after="0" w:line="274" w:lineRule="exact"/>
        <w:ind w:left="111" w:right="7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approac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olve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problem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believe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final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fine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cenari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improvement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nuous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domai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upport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111" w:right="-2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i/>
          <w:spacing w:val="2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p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v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8"/>
          <w:szCs w:val="28"/>
        </w:rPr>
        <w:t>t</w:t>
      </w:r>
      <w:r>
        <w:rPr>
          <w:rFonts w:ascii="Arial" w:hAnsi="Arial" w:cs="Arial" w:eastAsia="Arial"/>
          <w:spacing w:val="0"/>
          <w:w w:val="100"/>
          <w:sz w:val="28"/>
          <w:szCs w:val="28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2" w:lineRule="auto"/>
        <w:ind w:left="111" w:right="15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everythi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(time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on,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urn)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crete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domai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n.</w:t>
      </w:r>
      <w:r>
        <w:rPr>
          <w:rFonts w:ascii="Times New Roman" w:hAnsi="Times New Roman" w:cs="Times New Roman" w:eastAsia="Times New Roman"/>
          <w:spacing w:val="5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competiti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on,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everythi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nuous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domai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n.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1" w:right="4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example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tance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nuous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ome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rrors.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movement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ome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randomne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ss.</w:t>
      </w:r>
      <w:r>
        <w:rPr>
          <w:rFonts w:ascii="Times New Roman" w:hAnsi="Times New Roman" w:cs="Times New Roman" w:eastAsia="Times New Roman"/>
          <w:spacing w:val="4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Therefore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AM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(s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imultane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localizati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mappi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ng)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explore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</w:p>
    <w:p>
      <w:pPr>
        <w:spacing w:before="0" w:after="0" w:line="274" w:lineRule="exact"/>
        <w:ind w:left="11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oreove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PID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nuous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adj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directi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2" w:after="0" w:line="240" w:lineRule="auto"/>
        <w:ind w:left="111" w:right="18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ande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round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maze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ithout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collidi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nee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ds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controlle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numbe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ps.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urns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conti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nuous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rotati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ons.</w:t>
      </w:r>
      <w:r>
        <w:rPr>
          <w:rFonts w:ascii="Times New Roman" w:hAnsi="Times New Roman" w:cs="Times New Roman" w:eastAsia="Times New Roman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oreove</w:t>
      </w:r>
      <w:r>
        <w:rPr>
          <w:rFonts w:ascii="Times New Roman" w:hAnsi="Times New Roman" w:cs="Times New Roman" w:eastAsia="Times New Roman"/>
          <w:spacing w:val="-1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able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diagonall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rathe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zi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za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crete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domai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n.</w:t>
      </w:r>
    </w:p>
    <w:p>
      <w:pPr>
        <w:spacing w:before="6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39" w:lineRule="auto"/>
        <w:ind w:left="111" w:right="6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7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alki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real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mic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competiti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on,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fact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phys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ical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dds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99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complexit</w:t>
      </w:r>
      <w:r>
        <w:rPr>
          <w:rFonts w:ascii="Times New Roman" w:hAnsi="Times New Roman" w:cs="Times New Roman" w:eastAsia="Times New Roman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4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findi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logic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probabl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part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hole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tructi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on.</w:t>
      </w:r>
      <w:r>
        <w:rPr>
          <w:rFonts w:ascii="Times New Roman" w:hAnsi="Times New Roman" w:cs="Times New Roman" w:eastAsia="Times New Roman"/>
          <w:spacing w:val="5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pect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care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phys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ical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nsors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hat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mot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vy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muc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mem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ory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ize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etc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aybe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coul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rotati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op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robot</w:t>
      </w:r>
      <w:r>
        <w:rPr>
          <w:rFonts w:ascii="Times New Roman" w:hAnsi="Times New Roman" w:cs="Times New Roman" w:eastAsia="Times New Roman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mappi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eighbori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imultane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like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google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poss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ibilitie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endle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  <w:t>ss.</w:t>
      </w:r>
    </w:p>
    <w:sectPr>
      <w:headerReference w:type="even" r:id="rId20"/>
      <w:pgSz w:w="11920" w:h="16840"/>
      <w:pgMar w:header="0" w:footer="0" w:top="106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libri Light">
    <w:altName w:val="Calibri Light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534199pt;margin-top:57.607887pt;width:146.302826pt;height:14pt;mso-position-horizontal-relative:page;mso-position-vertical-relative:page;z-index:-3697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pacing w:val="-3"/>
                    <w:w w:val="100"/>
                    <w:sz w:val="24"/>
                    <w:szCs w:val="24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01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on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-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pt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pacing w:val="-6"/>
                    <w:w w:val="100"/>
                    <w:sz w:val="24"/>
                    <w:szCs w:val="24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ove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  <w:u w:val="single" w:color="0000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4"/>
        <w:szCs w:val="4"/>
      </w:rPr>
    </w:pPr>
    <w:r>
      <w:rPr>
        <w:sz w:val="4"/>
        <w:szCs w:val="4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4"/>
        <w:szCs w:val="4"/>
      </w:rPr>
    </w:pPr>
    <w:r>
      <w:rPr>
        <w:sz w:val="4"/>
        <w:szCs w:val="4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>
      <w:rPr/>
      <w:pict>
        <v:shape style="position:absolute;margin-left:55.534199pt;margin-top:57.607887pt;width:334.58251pt;height:14pt;mso-position-horizontal-relative:page;mso-position-vertical-relative:page;z-index:-3696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competiti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on,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it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’d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take</w:t>
                </w:r>
                <w:r>
                  <w:rPr>
                    <w:rFonts w:ascii="Times New Roman" w:hAnsi="Times New Roman" w:cs="Times New Roman" w:eastAsia="Times New Roman"/>
                    <w:spacing w:val="-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more</w:t>
                </w:r>
                <w:r>
                  <w:rPr>
                    <w:rFonts w:ascii="Times New Roman" w:hAnsi="Times New Roman" w:cs="Times New Roman" w:eastAsia="Times New Roman"/>
                    <w:spacing w:val="-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time</w:t>
                </w:r>
                <w:r>
                  <w:rPr>
                    <w:rFonts w:ascii="Times New Roman" w:hAnsi="Times New Roman" w:cs="Times New Roman" w:eastAsia="Times New Roman"/>
                    <w:spacing w:val="-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make</w:t>
                </w:r>
                <w:r>
                  <w:rPr>
                    <w:rFonts w:ascii="Times New Roman" w:hAnsi="Times New Roman" w:cs="Times New Roman" w:eastAsia="Times New Roman"/>
                    <w:spacing w:val="-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urns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tha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movi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ng</w:t>
                </w:r>
                <w:r>
                  <w:rPr>
                    <w:rFonts w:ascii="Times New Roman" w:hAnsi="Times New Roman" w:cs="Times New Roman" w:eastAsia="Times New Roman"/>
                    <w:spacing w:val="-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traight</w:t>
                </w:r>
                <w:r>
                  <w:rPr>
                    <w:rFonts w:ascii="Times New Roman" w:hAnsi="Times New Roman" w:cs="Times New Roman" w:eastAsia="Times New Roman"/>
                    <w:spacing w:val="0"/>
                    <w:w w:val="100"/>
                    <w:sz w:val="24"/>
                    <w:szCs w:val="24"/>
                  </w:rPr>
                  <w:t>).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4"/>
        <w:szCs w:val="4"/>
      </w:rPr>
    </w:pPr>
    <w:r>
      <w:rPr>
        <w:sz w:val="4"/>
        <w:szCs w:val="4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4"/>
        <w:szCs w:val="4"/>
      </w:rPr>
    </w:pPr>
    <w:r>
      <w:rPr>
        <w:sz w:val="4"/>
        <w:szCs w:val="4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4"/>
        <w:szCs w:val="4"/>
      </w:rPr>
    </w:pPr>
    <w:r>
      <w:rPr>
        <w:sz w:val="4"/>
        <w:szCs w:val="4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4"/>
        <w:szCs w:val="4"/>
      </w:rPr>
    </w:pPr>
    <w:r>
      <w:rPr>
        <w:sz w:val="4"/>
        <w:szCs w:val="4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4"/>
        <w:szCs w:val="4"/>
      </w:rPr>
    </w:pPr>
    <w:r>
      <w:rPr>
        <w:sz w:val="4"/>
        <w:szCs w:val="4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4"/>
        <w:szCs w:val="4"/>
      </w:rPr>
    </w:pPr>
    <w:r>
      <w:rPr>
        <w:sz w:val="4"/>
        <w:szCs w:val="4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image" Target="media/image5.png"/><Relationship Id="rId19" Type="http://schemas.openxmlformats.org/officeDocument/2006/relationships/header" Target="header10.xml"/><Relationship Id="rId20" Type="http://schemas.openxmlformats.org/officeDocument/2006/relationships/header" Target="header1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2018-10-10T18:41:58Z</dcterms:created>
  <dcterms:modified xsi:type="dcterms:W3CDTF">2018-10-10T18:41:58Z</dcterms:modified>
</cp:coreProperties>
</file>